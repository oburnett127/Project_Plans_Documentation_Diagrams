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7ED" w:rsidRPr="00DF1206" w:rsidRDefault="00D347ED" w:rsidP="004228CD">
      <w:pPr>
        <w:pStyle w:val="ListParagraph"/>
        <w:numPr>
          <w:ilvl w:val="0"/>
          <w:numId w:val="5"/>
        </w:numPr>
        <w:spacing w:after="0"/>
      </w:pPr>
      <w:r w:rsidRPr="00DF1206">
        <w:rPr>
          <w:b/>
        </w:rPr>
        <w:t>Outcome</w:t>
      </w:r>
      <w:r w:rsidRPr="00DF1206">
        <w:rPr>
          <w:i/>
        </w:rPr>
        <w:t xml:space="preserve"> </w:t>
      </w:r>
      <w:r w:rsidRPr="00DF1206">
        <w:rPr>
          <w:b/>
          <w:color w:val="000000"/>
        </w:rPr>
        <w:t>(b)</w:t>
      </w:r>
      <w:r w:rsidRPr="00DF1206">
        <w:rPr>
          <w:color w:val="000000"/>
          <w:lang w:eastAsia="zh-CN"/>
        </w:rPr>
        <w:t>:</w:t>
      </w:r>
      <w:r w:rsidRPr="00DF1206">
        <w:rPr>
          <w:color w:val="000000"/>
        </w:rPr>
        <w:t xml:space="preserve"> An ability to analyze a problem, and identify and define the computing requirements appropriate to its solution.</w:t>
      </w:r>
    </w:p>
    <w:p w:rsidR="00D347ED" w:rsidRPr="00CB42F7" w:rsidRDefault="00D347ED" w:rsidP="004228CD">
      <w:pPr>
        <w:pStyle w:val="ListParagraph"/>
        <w:spacing w:after="0"/>
        <w:ind w:left="360"/>
      </w:pPr>
    </w:p>
    <w:p w:rsidR="00D347ED" w:rsidRPr="00C72665" w:rsidRDefault="00D347ED" w:rsidP="00961EF0">
      <w:pPr>
        <w:pStyle w:val="ListParagraph"/>
        <w:numPr>
          <w:ilvl w:val="0"/>
          <w:numId w:val="5"/>
        </w:numPr>
        <w:spacing w:after="0"/>
        <w:rPr>
          <w:lang w:eastAsia="zh-CN"/>
        </w:rPr>
      </w:pPr>
      <w:r w:rsidRPr="00C72665">
        <w:rPr>
          <w:b/>
        </w:rPr>
        <w:t>Interpretation</w:t>
      </w:r>
      <w:r w:rsidRPr="00CB42F7">
        <w:t xml:space="preserve">: </w:t>
      </w:r>
      <w:r w:rsidRPr="00C72665">
        <w:rPr>
          <w:lang w:eastAsia="zh-CN"/>
        </w:rPr>
        <w:t xml:space="preserve">This outcome states that students who have gone through the program should have the ability to analyze the requirements of a computing product. The result of the requirement analysis should be documented following the IEEE software engineering standards. </w:t>
      </w:r>
    </w:p>
    <w:p w:rsidR="00D347ED" w:rsidRPr="00CB42F7" w:rsidRDefault="00D347ED" w:rsidP="00961EF0">
      <w:pPr>
        <w:pStyle w:val="ListParagraph"/>
        <w:spacing w:after="0"/>
        <w:ind w:left="360"/>
        <w:rPr>
          <w:lang w:eastAsia="zh-CN"/>
        </w:rPr>
      </w:pPr>
    </w:p>
    <w:p w:rsidR="00D347ED" w:rsidRPr="00CB42F7" w:rsidRDefault="00D347ED" w:rsidP="004228CD">
      <w:pPr>
        <w:pStyle w:val="ListParagraph"/>
        <w:numPr>
          <w:ilvl w:val="0"/>
          <w:numId w:val="5"/>
        </w:numPr>
        <w:spacing w:after="0"/>
        <w:rPr>
          <w:lang w:eastAsia="zh-CN"/>
        </w:rPr>
      </w:pPr>
      <w:r w:rsidRPr="00CB42F7">
        <w:rPr>
          <w:b/>
        </w:rPr>
        <w:t>Student Work Sampled</w:t>
      </w:r>
      <w:r w:rsidRPr="00CB42F7">
        <w:t xml:space="preserve">:  </w:t>
      </w:r>
      <w:r>
        <w:rPr>
          <w:lang w:eastAsia="zh-CN"/>
        </w:rPr>
        <w:t xml:space="preserve">The </w:t>
      </w:r>
      <w:r w:rsidRPr="00CB42F7">
        <w:rPr>
          <w:lang w:eastAsia="zh-CN"/>
        </w:rPr>
        <w:t xml:space="preserve">requirement analysis documents </w:t>
      </w:r>
      <w:r w:rsidRPr="00CB42F7">
        <w:t>submit</w:t>
      </w:r>
      <w:r w:rsidRPr="00CB42F7">
        <w:rPr>
          <w:lang w:eastAsia="zh-CN"/>
        </w:rPr>
        <w:t xml:space="preserve">ted </w:t>
      </w:r>
      <w:r w:rsidRPr="00CB42F7">
        <w:t>in CMSC 4513 – Software Design and Development</w:t>
      </w:r>
      <w:r>
        <w:rPr>
          <w:lang w:eastAsia="zh-CN"/>
        </w:rPr>
        <w:t xml:space="preserve"> are sampled</w:t>
      </w:r>
      <w:r w:rsidRPr="00CB42F7">
        <w:t xml:space="preserve">.  </w:t>
      </w:r>
      <w:r>
        <w:rPr>
          <w:lang w:eastAsia="zh-CN"/>
        </w:rPr>
        <w:t xml:space="preserve">The requirement analysis documents should be completed based on the following template, </w:t>
      </w:r>
      <w:r w:rsidRPr="00CB42F7">
        <w:rPr>
          <w:lang w:eastAsia="zh-CN"/>
        </w:rPr>
        <w:t xml:space="preserve">which </w:t>
      </w:r>
      <w:r>
        <w:rPr>
          <w:lang w:eastAsia="zh-CN"/>
        </w:rPr>
        <w:t>i</w:t>
      </w:r>
      <w:r w:rsidRPr="00CB42F7">
        <w:rPr>
          <w:lang w:eastAsia="zh-CN"/>
        </w:rPr>
        <w:t>s a simplifed version of the IEEE software engineering standards</w:t>
      </w:r>
      <w:r>
        <w:rPr>
          <w:lang w:eastAsia="zh-CN"/>
        </w:rPr>
        <w:t xml:space="preserve"> (a detailed version of the template is given at the end of this document).</w:t>
      </w:r>
    </w:p>
    <w:p w:rsidR="00D347ED" w:rsidRPr="00CB42F7" w:rsidRDefault="00D347ED" w:rsidP="004228CD">
      <w:pPr>
        <w:pStyle w:val="ListParagraph"/>
        <w:spacing w:after="0"/>
        <w:ind w:left="360"/>
        <w:rPr>
          <w:lang w:eastAsia="zh-CN"/>
        </w:rPr>
      </w:pPr>
    </w:p>
    <w:p w:rsidR="00D347ED" w:rsidRPr="00CB42F7" w:rsidRDefault="00D347ED" w:rsidP="004228CD">
      <w:pPr>
        <w:pStyle w:val="ListParagraph"/>
        <w:rPr>
          <w:b/>
          <w:lang w:eastAsia="zh-CN"/>
        </w:rPr>
      </w:pPr>
      <w:r w:rsidRPr="00CB42F7">
        <w:rPr>
          <w:b/>
          <w:lang w:eastAsia="zh-CN"/>
        </w:rPr>
        <w:t xml:space="preserve">Table of contents </w:t>
      </w:r>
    </w:p>
    <w:p w:rsidR="00D347ED" w:rsidRPr="00CB42F7" w:rsidRDefault="00D347ED" w:rsidP="004228CD">
      <w:pPr>
        <w:pStyle w:val="ListParagraph"/>
        <w:rPr>
          <w:lang w:eastAsia="zh-CN"/>
        </w:rPr>
      </w:pPr>
      <w:r w:rsidRPr="00CB42F7">
        <w:rPr>
          <w:lang w:eastAsia="zh-CN"/>
        </w:rPr>
        <w:t>1. Revision history</w:t>
      </w:r>
    </w:p>
    <w:p w:rsidR="00D347ED" w:rsidRPr="00CB42F7" w:rsidRDefault="00D347ED" w:rsidP="004228CD">
      <w:pPr>
        <w:pStyle w:val="ListParagraph"/>
        <w:rPr>
          <w:lang w:eastAsia="zh-CN"/>
        </w:rPr>
      </w:pPr>
      <w:r w:rsidRPr="00CB42F7">
        <w:rPr>
          <w:lang w:eastAsia="zh-CN"/>
        </w:rPr>
        <w:t>2. Introduction</w:t>
      </w:r>
    </w:p>
    <w:p w:rsidR="00D347ED" w:rsidRPr="00CB42F7" w:rsidRDefault="00D347ED" w:rsidP="004228CD">
      <w:pPr>
        <w:pStyle w:val="ListParagraph"/>
        <w:rPr>
          <w:lang w:eastAsia="zh-CN"/>
        </w:rPr>
      </w:pPr>
      <w:r w:rsidRPr="00CB42F7">
        <w:rPr>
          <w:lang w:eastAsia="zh-CN"/>
        </w:rPr>
        <w:t xml:space="preserve">  2.1. Purpose and scope</w:t>
      </w:r>
    </w:p>
    <w:p w:rsidR="00D347ED" w:rsidRPr="00CB42F7" w:rsidRDefault="00D347ED" w:rsidP="004228CD">
      <w:pPr>
        <w:pStyle w:val="ListParagraph"/>
        <w:rPr>
          <w:lang w:eastAsia="zh-CN"/>
        </w:rPr>
      </w:pPr>
      <w:r w:rsidRPr="00CB42F7">
        <w:rPr>
          <w:lang w:eastAsia="zh-CN"/>
        </w:rPr>
        <w:t xml:space="preserve">  2.2. Definitions, acronyms, and abbreviations</w:t>
      </w:r>
    </w:p>
    <w:p w:rsidR="00D347ED" w:rsidRPr="00CB42F7" w:rsidRDefault="00D347ED" w:rsidP="004228CD">
      <w:pPr>
        <w:pStyle w:val="ListParagraph"/>
        <w:rPr>
          <w:lang w:eastAsia="zh-CN"/>
        </w:rPr>
      </w:pPr>
      <w:r w:rsidRPr="00CB42F7">
        <w:rPr>
          <w:lang w:eastAsia="zh-CN"/>
        </w:rPr>
        <w:t xml:space="preserve">  2.3. References</w:t>
      </w:r>
    </w:p>
    <w:p w:rsidR="00D347ED" w:rsidRPr="00CB42F7" w:rsidRDefault="00D347ED" w:rsidP="004228CD">
      <w:pPr>
        <w:pStyle w:val="ListParagraph"/>
        <w:rPr>
          <w:lang w:eastAsia="zh-CN"/>
        </w:rPr>
      </w:pPr>
      <w:r w:rsidRPr="00CB42F7">
        <w:rPr>
          <w:lang w:eastAsia="zh-CN"/>
        </w:rPr>
        <w:t xml:space="preserve">  2.4. Overview</w:t>
      </w:r>
    </w:p>
    <w:p w:rsidR="00D347ED" w:rsidRPr="00CB42F7" w:rsidRDefault="00D347ED" w:rsidP="004228CD">
      <w:pPr>
        <w:pStyle w:val="ListParagraph"/>
        <w:rPr>
          <w:lang w:eastAsia="zh-CN"/>
        </w:rPr>
      </w:pPr>
      <w:r w:rsidRPr="00CB42F7">
        <w:rPr>
          <w:lang w:eastAsia="zh-CN"/>
        </w:rPr>
        <w:t>3. Overall description</w:t>
      </w:r>
    </w:p>
    <w:p w:rsidR="00D347ED" w:rsidRPr="00CB42F7" w:rsidRDefault="00D347ED" w:rsidP="004228CD">
      <w:pPr>
        <w:pStyle w:val="ListParagraph"/>
        <w:rPr>
          <w:lang w:eastAsia="zh-CN"/>
        </w:rPr>
      </w:pPr>
      <w:r w:rsidRPr="00CB42F7">
        <w:rPr>
          <w:lang w:eastAsia="zh-CN"/>
        </w:rPr>
        <w:t xml:space="preserve">  3.1. Product functions</w:t>
      </w:r>
    </w:p>
    <w:p w:rsidR="00D347ED" w:rsidRPr="00CB42F7" w:rsidRDefault="00D347ED" w:rsidP="004228CD">
      <w:pPr>
        <w:pStyle w:val="ListParagraph"/>
        <w:rPr>
          <w:lang w:eastAsia="zh-CN"/>
        </w:rPr>
      </w:pPr>
      <w:r w:rsidRPr="00CB42F7">
        <w:rPr>
          <w:lang w:eastAsia="zh-CN"/>
        </w:rPr>
        <w:t xml:space="preserve">  3.2. User characteristics</w:t>
      </w:r>
    </w:p>
    <w:p w:rsidR="00D347ED" w:rsidRPr="00CB42F7" w:rsidRDefault="00D347ED" w:rsidP="004228CD">
      <w:pPr>
        <w:pStyle w:val="ListParagraph"/>
        <w:rPr>
          <w:lang w:eastAsia="zh-CN"/>
        </w:rPr>
      </w:pPr>
      <w:r w:rsidRPr="00CB42F7">
        <w:rPr>
          <w:lang w:eastAsia="zh-CN"/>
        </w:rPr>
        <w:t xml:space="preserve">  3.3. Constraints</w:t>
      </w:r>
    </w:p>
    <w:p w:rsidR="00D347ED" w:rsidRPr="00CB42F7" w:rsidRDefault="00D347ED" w:rsidP="004228CD">
      <w:pPr>
        <w:pStyle w:val="ListParagraph"/>
        <w:rPr>
          <w:lang w:eastAsia="zh-CN"/>
        </w:rPr>
      </w:pPr>
      <w:r w:rsidRPr="00CB42F7">
        <w:rPr>
          <w:lang w:eastAsia="zh-CN"/>
        </w:rPr>
        <w:t xml:space="preserve">  3.4. Assumptions and dependencies</w:t>
      </w:r>
    </w:p>
    <w:p w:rsidR="00D347ED" w:rsidRPr="00CB42F7" w:rsidRDefault="00D347ED" w:rsidP="004228CD">
      <w:pPr>
        <w:pStyle w:val="ListParagraph"/>
        <w:rPr>
          <w:lang w:eastAsia="zh-CN"/>
        </w:rPr>
      </w:pPr>
      <w:r w:rsidRPr="00CB42F7">
        <w:rPr>
          <w:lang w:eastAsia="zh-CN"/>
        </w:rPr>
        <w:t>4. Specific requirements</w:t>
      </w:r>
    </w:p>
    <w:p w:rsidR="00D347ED" w:rsidRPr="00CB42F7" w:rsidRDefault="00D347ED" w:rsidP="004228CD">
      <w:pPr>
        <w:pStyle w:val="ListParagraph"/>
        <w:rPr>
          <w:lang w:eastAsia="zh-CN"/>
        </w:rPr>
      </w:pPr>
      <w:r w:rsidRPr="00CB42F7">
        <w:rPr>
          <w:lang w:eastAsia="zh-CN"/>
        </w:rPr>
        <w:t xml:space="preserve">  4.1. External </w:t>
      </w:r>
      <w:r>
        <w:rPr>
          <w:lang w:eastAsia="zh-CN"/>
        </w:rPr>
        <w:t>i</w:t>
      </w:r>
      <w:r w:rsidRPr="00CB42F7">
        <w:rPr>
          <w:lang w:eastAsia="zh-CN"/>
        </w:rPr>
        <w:t xml:space="preserve">nterface </w:t>
      </w:r>
      <w:r>
        <w:rPr>
          <w:lang w:eastAsia="zh-CN"/>
        </w:rPr>
        <w:t>r</w:t>
      </w:r>
      <w:r w:rsidRPr="00CB42F7">
        <w:rPr>
          <w:lang w:eastAsia="zh-CN"/>
        </w:rPr>
        <w:t>equirements</w:t>
      </w:r>
    </w:p>
    <w:p w:rsidR="00D347ED" w:rsidRPr="00CB42F7" w:rsidRDefault="00D347ED" w:rsidP="004228CD">
      <w:pPr>
        <w:pStyle w:val="ListParagraph"/>
        <w:rPr>
          <w:lang w:eastAsia="zh-CN"/>
        </w:rPr>
      </w:pPr>
      <w:r w:rsidRPr="00CB42F7">
        <w:rPr>
          <w:lang w:eastAsia="zh-CN"/>
        </w:rPr>
        <w:t xml:space="preserve">    4.1.1. User </w:t>
      </w:r>
      <w:r>
        <w:rPr>
          <w:lang w:eastAsia="zh-CN"/>
        </w:rPr>
        <w:t>i</w:t>
      </w:r>
      <w:r w:rsidRPr="00CB42F7">
        <w:rPr>
          <w:lang w:eastAsia="zh-CN"/>
        </w:rPr>
        <w:t>nterfaces</w:t>
      </w:r>
    </w:p>
    <w:p w:rsidR="00D347ED" w:rsidRPr="00CB42F7" w:rsidRDefault="00D347ED" w:rsidP="004228CD">
      <w:pPr>
        <w:pStyle w:val="ListParagraph"/>
        <w:rPr>
          <w:lang w:eastAsia="zh-CN"/>
        </w:rPr>
      </w:pPr>
      <w:r w:rsidRPr="00CB42F7">
        <w:rPr>
          <w:lang w:eastAsia="zh-CN"/>
        </w:rPr>
        <w:t xml:space="preserve">    4.1.2. Hardware </w:t>
      </w:r>
      <w:r>
        <w:rPr>
          <w:lang w:eastAsia="zh-CN"/>
        </w:rPr>
        <w:t>i</w:t>
      </w:r>
      <w:r w:rsidRPr="00CB42F7">
        <w:rPr>
          <w:lang w:eastAsia="zh-CN"/>
        </w:rPr>
        <w:t>nterfaces</w:t>
      </w:r>
    </w:p>
    <w:p w:rsidR="00D347ED" w:rsidRPr="00CB42F7" w:rsidRDefault="00D347ED" w:rsidP="004228CD">
      <w:pPr>
        <w:pStyle w:val="ListParagraph"/>
        <w:rPr>
          <w:lang w:eastAsia="zh-CN"/>
        </w:rPr>
      </w:pPr>
      <w:r w:rsidRPr="00CB42F7">
        <w:rPr>
          <w:lang w:eastAsia="zh-CN"/>
        </w:rPr>
        <w:t xml:space="preserve">    4.1.3. Software </w:t>
      </w:r>
      <w:r>
        <w:rPr>
          <w:lang w:eastAsia="zh-CN"/>
        </w:rPr>
        <w:t>i</w:t>
      </w:r>
      <w:r w:rsidRPr="00CB42F7">
        <w:rPr>
          <w:lang w:eastAsia="zh-CN"/>
        </w:rPr>
        <w:t>nterfaces</w:t>
      </w:r>
    </w:p>
    <w:p w:rsidR="00D347ED" w:rsidRPr="00CB42F7" w:rsidRDefault="00D347ED" w:rsidP="004228CD">
      <w:pPr>
        <w:pStyle w:val="ListParagraph"/>
        <w:rPr>
          <w:lang w:eastAsia="zh-CN"/>
        </w:rPr>
      </w:pPr>
      <w:r w:rsidRPr="00CB42F7">
        <w:rPr>
          <w:lang w:eastAsia="zh-CN"/>
        </w:rPr>
        <w:t xml:space="preserve">    4.1.4. Communication </w:t>
      </w:r>
      <w:r>
        <w:rPr>
          <w:lang w:eastAsia="zh-CN"/>
        </w:rPr>
        <w:t>i</w:t>
      </w:r>
      <w:r w:rsidRPr="00CB42F7">
        <w:rPr>
          <w:lang w:eastAsia="zh-CN"/>
        </w:rPr>
        <w:t>nterfaces</w:t>
      </w:r>
    </w:p>
    <w:p w:rsidR="00D347ED" w:rsidRPr="00CB42F7" w:rsidRDefault="00D347ED" w:rsidP="004228CD">
      <w:pPr>
        <w:pStyle w:val="ListParagraph"/>
        <w:rPr>
          <w:lang w:eastAsia="zh-CN"/>
        </w:rPr>
      </w:pPr>
      <w:r w:rsidRPr="00CB42F7">
        <w:rPr>
          <w:lang w:eastAsia="zh-CN"/>
        </w:rPr>
        <w:t xml:space="preserve">  4.2. Functional requirements</w:t>
      </w:r>
    </w:p>
    <w:p w:rsidR="00D347ED" w:rsidRPr="00CB42F7" w:rsidRDefault="00D347ED" w:rsidP="004228CD">
      <w:pPr>
        <w:pStyle w:val="ListParagraph"/>
        <w:rPr>
          <w:lang w:eastAsia="zh-CN"/>
        </w:rPr>
      </w:pPr>
      <w:r w:rsidRPr="00CB42F7">
        <w:rPr>
          <w:lang w:eastAsia="zh-CN"/>
        </w:rPr>
        <w:t xml:space="preserve">  4.3. Performance requirements</w:t>
      </w:r>
    </w:p>
    <w:p w:rsidR="00D347ED" w:rsidRPr="00CB42F7" w:rsidRDefault="00D347ED" w:rsidP="004228CD">
      <w:pPr>
        <w:pStyle w:val="ListParagraph"/>
        <w:rPr>
          <w:lang w:eastAsia="zh-CN"/>
        </w:rPr>
      </w:pPr>
      <w:r w:rsidRPr="00CB42F7">
        <w:rPr>
          <w:lang w:eastAsia="zh-CN"/>
        </w:rPr>
        <w:t xml:space="preserve">  4.4. Design constraints</w:t>
      </w:r>
    </w:p>
    <w:p w:rsidR="00D347ED" w:rsidRPr="00CB42F7" w:rsidRDefault="00D347ED" w:rsidP="004228CD">
      <w:pPr>
        <w:pStyle w:val="ListParagraph"/>
        <w:spacing w:after="0"/>
        <w:rPr>
          <w:lang w:eastAsia="zh-CN"/>
        </w:rPr>
      </w:pPr>
      <w:r w:rsidRPr="00CB42F7">
        <w:rPr>
          <w:lang w:eastAsia="zh-CN"/>
        </w:rPr>
        <w:t xml:space="preserve">  4.5. Software system attributes</w:t>
      </w:r>
    </w:p>
    <w:p w:rsidR="00D347ED" w:rsidRPr="00CB42F7" w:rsidRDefault="00D347ED" w:rsidP="004228CD">
      <w:pPr>
        <w:pStyle w:val="ListParagraph"/>
        <w:spacing w:after="0"/>
        <w:ind w:left="360"/>
        <w:rPr>
          <w:lang w:eastAsia="zh-CN"/>
        </w:rPr>
      </w:pPr>
    </w:p>
    <w:p w:rsidR="00D347ED" w:rsidRPr="00CB42F7" w:rsidRDefault="00D347ED" w:rsidP="00A530E8">
      <w:pPr>
        <w:pStyle w:val="ListParagraph"/>
        <w:numPr>
          <w:ilvl w:val="0"/>
          <w:numId w:val="5"/>
        </w:numPr>
        <w:spacing w:after="0"/>
      </w:pPr>
      <w:r w:rsidRPr="00CB42F7">
        <w:rPr>
          <w:b/>
        </w:rPr>
        <w:t>Evaluation Procedure</w:t>
      </w:r>
      <w:r w:rsidRPr="00CB42F7">
        <w:t xml:space="preserve">: </w:t>
      </w:r>
      <w:r w:rsidRPr="00CB42F7">
        <w:rPr>
          <w:lang w:eastAsia="zh-CN"/>
        </w:rPr>
        <w:t xml:space="preserve">Student work will be evaluated by at least two faculty members, one of whom must be the instructor of </w:t>
      </w:r>
      <w:r w:rsidRPr="00CB42F7">
        <w:t>CMSC 4513 – Software Design and Development</w:t>
      </w:r>
      <w:r w:rsidRPr="00CB42F7">
        <w:rPr>
          <w:lang w:eastAsia="zh-CN"/>
        </w:rPr>
        <w:t xml:space="preserve">.  The evaluation instrument is </w:t>
      </w:r>
      <w:r>
        <w:rPr>
          <w:lang w:eastAsia="zh-CN"/>
        </w:rPr>
        <w:t xml:space="preserve">given </w:t>
      </w:r>
      <w:r w:rsidRPr="00CB42F7">
        <w:rPr>
          <w:lang w:eastAsia="zh-CN"/>
        </w:rPr>
        <w:t xml:space="preserve">at the end of the document.  </w:t>
      </w:r>
    </w:p>
    <w:p w:rsidR="00D347ED" w:rsidRPr="00CB42F7" w:rsidRDefault="00D347ED" w:rsidP="00B711D8">
      <w:pPr>
        <w:pStyle w:val="ListParagraph"/>
        <w:spacing w:after="0"/>
        <w:ind w:left="360"/>
        <w:rPr>
          <w:b/>
          <w:lang w:eastAsia="zh-CN"/>
        </w:rPr>
      </w:pPr>
    </w:p>
    <w:p w:rsidR="00D347ED" w:rsidRPr="007417B9" w:rsidRDefault="00D347ED" w:rsidP="007417B9">
      <w:pPr>
        <w:pStyle w:val="ListParagraph"/>
        <w:spacing w:after="0"/>
        <w:ind w:left="360"/>
        <w:rPr>
          <w:lang w:eastAsia="zh-CN"/>
        </w:rPr>
      </w:pPr>
      <w:r w:rsidRPr="00CB42F7">
        <w:rPr>
          <w:lang w:eastAsia="zh-CN"/>
        </w:rPr>
        <w:t xml:space="preserve">The evaluation instrument is designed based on three categories of competency as reflected in the </w:t>
      </w:r>
      <w:r>
        <w:rPr>
          <w:lang w:eastAsia="zh-CN"/>
        </w:rPr>
        <w:t>requirement analysis document</w:t>
      </w:r>
      <w:r w:rsidRPr="00CB42F7">
        <w:rPr>
          <w:lang w:eastAsia="zh-CN"/>
        </w:rPr>
        <w:t xml:space="preserve">.  </w:t>
      </w:r>
    </w:p>
    <w:p w:rsidR="00D347ED" w:rsidRPr="00CB42F7" w:rsidRDefault="00D347ED" w:rsidP="00B711D8">
      <w:pPr>
        <w:pStyle w:val="ListParagraph"/>
        <w:spacing w:after="0"/>
        <w:ind w:left="360"/>
        <w:rPr>
          <w:lang w:eastAsia="zh-CN"/>
        </w:rPr>
      </w:pPr>
    </w:p>
    <w:p w:rsidR="00D347ED" w:rsidRPr="00CB42F7" w:rsidRDefault="00D347ED" w:rsidP="00B711D8">
      <w:pPr>
        <w:pStyle w:val="ListParagraph"/>
        <w:spacing w:after="0"/>
        <w:ind w:left="360"/>
      </w:pPr>
      <w:r w:rsidRPr="00CB42F7">
        <w:rPr>
          <w:lang w:eastAsia="zh-CN"/>
        </w:rPr>
        <w:t xml:space="preserve">The evaluation </w:t>
      </w:r>
      <w:r>
        <w:rPr>
          <w:lang w:eastAsia="zh-CN"/>
        </w:rPr>
        <w:t>instrument</w:t>
      </w:r>
      <w:r w:rsidRPr="00CB42F7">
        <w:rPr>
          <w:lang w:eastAsia="zh-CN"/>
        </w:rPr>
        <w:t xml:space="preserve"> contains a list of yes-no questions corresponding to the above three categories of competency.  The instrument is used for every </w:t>
      </w:r>
      <w:r>
        <w:rPr>
          <w:lang w:eastAsia="zh-CN"/>
        </w:rPr>
        <w:t>requirement analysis document</w:t>
      </w:r>
      <w:r w:rsidRPr="00CB42F7">
        <w:rPr>
          <w:lang w:eastAsia="zh-CN"/>
        </w:rPr>
        <w:t xml:space="preserve">.  </w:t>
      </w:r>
      <w:r w:rsidRPr="00CB42F7">
        <w:t xml:space="preserve">The percentage of </w:t>
      </w:r>
      <w:r w:rsidRPr="00CB42F7">
        <w:rPr>
          <w:lang w:eastAsia="zh-CN"/>
        </w:rPr>
        <w:t xml:space="preserve">yes answers to every question is evaluated using the rubric given in Section 5.  Questions receving Unsatisfactory or Developing  under the rubric are used to indentify </w:t>
      </w:r>
      <w:r w:rsidRPr="00CB42F7">
        <w:t xml:space="preserve">opportunities for improvement </w:t>
      </w:r>
      <w:r w:rsidRPr="00CB42F7">
        <w:rPr>
          <w:lang w:eastAsia="zh-CN"/>
        </w:rPr>
        <w:t xml:space="preserve">based on the category of competency that </w:t>
      </w:r>
      <w:r>
        <w:rPr>
          <w:lang w:eastAsia="zh-CN"/>
        </w:rPr>
        <w:t>the questions</w:t>
      </w:r>
      <w:r w:rsidRPr="00CB42F7">
        <w:rPr>
          <w:lang w:eastAsia="zh-CN"/>
        </w:rPr>
        <w:t xml:space="preserve"> reflect</w:t>
      </w:r>
      <w:r w:rsidRPr="00CB42F7">
        <w:t>.</w:t>
      </w:r>
    </w:p>
    <w:p w:rsidR="00D347ED" w:rsidRPr="00CB42F7" w:rsidRDefault="00D347ED" w:rsidP="00A530E8">
      <w:pPr>
        <w:pStyle w:val="ListParagraph"/>
        <w:spacing w:after="0"/>
        <w:ind w:left="360"/>
      </w:pPr>
    </w:p>
    <w:p w:rsidR="00D347ED" w:rsidRPr="00CB42F7" w:rsidRDefault="00D347ED" w:rsidP="00ED67DA">
      <w:pPr>
        <w:pStyle w:val="ListParagraph"/>
        <w:numPr>
          <w:ilvl w:val="0"/>
          <w:numId w:val="5"/>
        </w:numPr>
        <w:spacing w:after="0"/>
      </w:pPr>
      <w:r w:rsidRPr="00CB42F7">
        <w:rPr>
          <w:b/>
        </w:rPr>
        <w:t>Evaluation Metrics</w:t>
      </w:r>
      <w:r w:rsidRPr="00CB42F7">
        <w:t xml:space="preserve">:  Consider the rubric given where </w:t>
      </w:r>
      <w:r w:rsidRPr="00860544">
        <w:fldChar w:fldCharType="begin"/>
      </w:r>
      <w:r w:rsidRPr="00860544">
        <w:instrText xml:space="preserve"> QUOTE </w:instrText>
      </w:r>
      <w:r w:rsidRPr="0086054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1246D&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4EAE&quot;/&gt;&lt;wsp:rsid wsp:val=&quot;008132F5&quot;/&gt;&lt;wsp:rsid wsp:val=&quot;00813ADD&quot;/&gt;&lt;wsp:rsid wsp:val=&quot;0082695B&quot;/&gt;&lt;wsp:rsid wsp:val=&quot;00844EEE&quot;/&gt;&lt;wsp:rsid wsp:val=&quot;00845FB2&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01246D&quot;&gt;&lt;m:oMathPara&gt;&lt;m:oMath&gt;&lt;m:r&gt;&lt;w:rPr&gt;&lt;w:rFonts w:ascii=&quot;Cambria Math&quot; w:h-ansi=&quot;Cambria Math&quot;/&gt;&lt;wx:font wx:val=&quot;Cambria Math&quot;/&gt;&lt;w:i/&gt;&lt;/w:rPr&gt;&lt;m:t&gt;p&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860544">
        <w:instrText xml:space="preserve"> </w:instrText>
      </w:r>
      <w:r w:rsidRPr="00860544">
        <w:fldChar w:fldCharType="separate"/>
      </w:r>
      <w:r w:rsidRPr="00860544">
        <w:pict>
          <v:shape id="_x0000_i1026"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1246D&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4EAE&quot;/&gt;&lt;wsp:rsid wsp:val=&quot;008132F5&quot;/&gt;&lt;wsp:rsid wsp:val=&quot;00813ADD&quot;/&gt;&lt;wsp:rsid wsp:val=&quot;0082695B&quot;/&gt;&lt;wsp:rsid wsp:val=&quot;00844EEE&quot;/&gt;&lt;wsp:rsid wsp:val=&quot;00845FB2&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01246D&quot;&gt;&lt;m:oMathPara&gt;&lt;m:oMath&gt;&lt;m:r&gt;&lt;w:rPr&gt;&lt;w:rFonts w:ascii=&quot;Cambria Math&quot; w:h-ansi=&quot;Cambria Math&quot;/&gt;&lt;wx:font wx:val=&quot;Cambria Math&quot;/&gt;&lt;w:i/&gt;&lt;/w:rPr&gt;&lt;m:t&gt;p&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860544">
        <w:fldChar w:fldCharType="end"/>
      </w:r>
      <w:r w:rsidRPr="00CB42F7">
        <w:t xml:space="preserve"> is the percentage of </w:t>
      </w:r>
      <w:r w:rsidRPr="00CB42F7">
        <w:rPr>
          <w:lang w:eastAsia="zh-CN"/>
        </w:rPr>
        <w:t>yes answers</w:t>
      </w:r>
      <w:r>
        <w:rPr>
          <w:lang w:eastAsia="zh-CN"/>
        </w:rPr>
        <w:t xml:space="preserve"> to a particular question</w:t>
      </w:r>
      <w:r w:rsidRPr="00CB42F7">
        <w:t xml:space="preserve">.  If fewer than 25% of </w:t>
      </w:r>
      <w:r w:rsidRPr="00CB42F7">
        <w:rPr>
          <w:lang w:eastAsia="zh-CN"/>
        </w:rPr>
        <w:t xml:space="preserve">the </w:t>
      </w:r>
      <w:r>
        <w:rPr>
          <w:lang w:eastAsia="zh-CN"/>
        </w:rPr>
        <w:t xml:space="preserve">requirement analysis documents </w:t>
      </w:r>
      <w:r w:rsidRPr="00CB42F7">
        <w:rPr>
          <w:lang w:eastAsia="zh-CN"/>
        </w:rPr>
        <w:t xml:space="preserve">receive a yes </w:t>
      </w:r>
      <w:r w:rsidRPr="00CB42F7">
        <w:t xml:space="preserve">answer </w:t>
      </w:r>
      <w:r>
        <w:rPr>
          <w:lang w:eastAsia="zh-CN"/>
        </w:rPr>
        <w:t>to</w:t>
      </w:r>
      <w:r w:rsidRPr="00CB42F7">
        <w:rPr>
          <w:lang w:eastAsia="zh-CN"/>
        </w:rPr>
        <w:t xml:space="preserve"> a</w:t>
      </w:r>
      <w:r w:rsidRPr="00CB42F7">
        <w:t xml:space="preserve"> </w:t>
      </w:r>
      <w:r w:rsidRPr="00CB42F7">
        <w:rPr>
          <w:lang w:eastAsia="zh-CN"/>
        </w:rPr>
        <w:t xml:space="preserve">particular </w:t>
      </w:r>
      <w:r w:rsidRPr="00CB42F7">
        <w:t>question</w:t>
      </w:r>
      <w:r w:rsidRPr="00CB42F7">
        <w:rPr>
          <w:lang w:eastAsia="zh-CN"/>
        </w:rPr>
        <w:t xml:space="preserve">, </w:t>
      </w:r>
      <w:r w:rsidRPr="00CB42F7">
        <w:t xml:space="preserve">then the result is unsatisfactory.  </w:t>
      </w:r>
      <w:r w:rsidRPr="00CB42F7">
        <w:rPr>
          <w:lang w:eastAsia="zh-CN"/>
        </w:rPr>
        <w:t xml:space="preserve">A close examination of </w:t>
      </w:r>
      <w:r w:rsidRPr="00CB42F7">
        <w:t>the question</w:t>
      </w:r>
      <w:r w:rsidRPr="00CB42F7">
        <w:rPr>
          <w:lang w:eastAsia="zh-CN"/>
        </w:rPr>
        <w:t xml:space="preserve"> and its </w:t>
      </w:r>
      <w:r w:rsidRPr="00CB42F7">
        <w:t xml:space="preserve">corresponding </w:t>
      </w:r>
      <w:r w:rsidRPr="00CB42F7">
        <w:rPr>
          <w:lang w:eastAsia="zh-CN"/>
        </w:rPr>
        <w:t>competency category</w:t>
      </w:r>
      <w:r w:rsidRPr="00CB42F7">
        <w:t xml:space="preserve"> </w:t>
      </w:r>
      <w:r w:rsidRPr="00CB42F7">
        <w:rPr>
          <w:lang w:eastAsia="zh-CN"/>
        </w:rPr>
        <w:t xml:space="preserve">is needed to </w:t>
      </w:r>
      <w:r w:rsidRPr="00CB42F7">
        <w:t>determine if some improvement can be made.  To a lesser degree</w:t>
      </w:r>
      <w:r>
        <w:rPr>
          <w:lang w:eastAsia="zh-CN"/>
        </w:rPr>
        <w:t>,</w:t>
      </w:r>
      <w:r w:rsidRPr="00CB42F7">
        <w:t xml:space="preserve"> if between 25% and 50% of </w:t>
      </w:r>
      <w:r w:rsidRPr="00CB42F7">
        <w:rPr>
          <w:lang w:eastAsia="zh-CN"/>
        </w:rPr>
        <w:t xml:space="preserve">the </w:t>
      </w:r>
      <w:r>
        <w:rPr>
          <w:lang w:eastAsia="zh-CN"/>
        </w:rPr>
        <w:t>requirement analysis documents</w:t>
      </w:r>
      <w:r w:rsidRPr="00CB42F7">
        <w:rPr>
          <w:lang w:eastAsia="zh-CN"/>
        </w:rPr>
        <w:t xml:space="preserve"> receive a yes </w:t>
      </w:r>
      <w:r w:rsidRPr="00CB42F7">
        <w:t xml:space="preserve">answer </w:t>
      </w:r>
      <w:r>
        <w:rPr>
          <w:lang w:eastAsia="zh-CN"/>
        </w:rPr>
        <w:t>to</w:t>
      </w:r>
      <w:r w:rsidRPr="00CB42F7">
        <w:rPr>
          <w:lang w:eastAsia="zh-CN"/>
        </w:rPr>
        <w:t xml:space="preserve"> a</w:t>
      </w:r>
      <w:r w:rsidRPr="00CB42F7">
        <w:t xml:space="preserve"> </w:t>
      </w:r>
      <w:r w:rsidRPr="00CB42F7">
        <w:rPr>
          <w:lang w:eastAsia="zh-CN"/>
        </w:rPr>
        <w:t xml:space="preserve">particular </w:t>
      </w:r>
      <w:r w:rsidRPr="00CB42F7">
        <w:t>question</w:t>
      </w:r>
      <w:r w:rsidRPr="00CB42F7">
        <w:rPr>
          <w:lang w:eastAsia="zh-CN"/>
        </w:rPr>
        <w:t xml:space="preserve">, </w:t>
      </w:r>
      <w:r w:rsidRPr="00CB42F7">
        <w:t xml:space="preserve"> </w:t>
      </w:r>
      <w:r w:rsidRPr="00CB42F7">
        <w:rPr>
          <w:lang w:eastAsia="zh-CN"/>
        </w:rPr>
        <w:t xml:space="preserve">the question and its competency category </w:t>
      </w:r>
      <w:r w:rsidRPr="00CB42F7">
        <w:t xml:space="preserve">need to </w:t>
      </w:r>
      <w:r w:rsidRPr="00CB42F7">
        <w:rPr>
          <w:lang w:eastAsia="zh-CN"/>
        </w:rPr>
        <w:t xml:space="preserve">be </w:t>
      </w:r>
      <w:r w:rsidRPr="00CB42F7">
        <w:t>investigate</w:t>
      </w:r>
      <w:r w:rsidRPr="00CB42F7">
        <w:rPr>
          <w:lang w:eastAsia="zh-CN"/>
        </w:rPr>
        <w:t>d.</w:t>
      </w:r>
      <w:r w:rsidRPr="00CB42F7">
        <w:t xml:space="preserve"> If </w:t>
      </w:r>
      <w:r w:rsidRPr="00CB42F7">
        <w:rPr>
          <w:lang w:eastAsia="zh-CN"/>
        </w:rPr>
        <w:t xml:space="preserve">more </w:t>
      </w:r>
      <w:r w:rsidRPr="00CB42F7">
        <w:t xml:space="preserve">than 50% of </w:t>
      </w:r>
      <w:r w:rsidRPr="00CB42F7">
        <w:rPr>
          <w:lang w:eastAsia="zh-CN"/>
        </w:rPr>
        <w:t xml:space="preserve">the </w:t>
      </w:r>
      <w:r>
        <w:rPr>
          <w:lang w:eastAsia="zh-CN"/>
        </w:rPr>
        <w:t>requirement analysis documents</w:t>
      </w:r>
      <w:r w:rsidRPr="00CB42F7">
        <w:rPr>
          <w:lang w:eastAsia="zh-CN"/>
        </w:rPr>
        <w:t xml:space="preserve"> receive a yes </w:t>
      </w:r>
      <w:r w:rsidRPr="00CB42F7">
        <w:t xml:space="preserve">answer </w:t>
      </w:r>
      <w:r>
        <w:rPr>
          <w:lang w:eastAsia="zh-CN"/>
        </w:rPr>
        <w:t>to</w:t>
      </w:r>
      <w:r w:rsidRPr="00CB42F7">
        <w:rPr>
          <w:lang w:eastAsia="zh-CN"/>
        </w:rPr>
        <w:t xml:space="preserve"> a</w:t>
      </w:r>
      <w:r w:rsidRPr="00CB42F7">
        <w:t xml:space="preserve"> </w:t>
      </w:r>
      <w:r w:rsidRPr="00CB42F7">
        <w:rPr>
          <w:lang w:eastAsia="zh-CN"/>
        </w:rPr>
        <w:t xml:space="preserve">particular </w:t>
      </w:r>
      <w:r w:rsidRPr="00CB42F7">
        <w:t>question</w:t>
      </w:r>
      <w:r w:rsidRPr="00CB42F7">
        <w:rPr>
          <w:lang w:eastAsia="zh-CN"/>
        </w:rPr>
        <w:t>, the rubric may be updated to reflect higher expectations or a conclusion</w:t>
      </w:r>
      <w:r>
        <w:rPr>
          <w:lang w:eastAsia="zh-CN"/>
        </w:rPr>
        <w:t xml:space="preserve"> can be drawn</w:t>
      </w:r>
      <w:r w:rsidRPr="00CB42F7">
        <w:rPr>
          <w:lang w:eastAsia="zh-CN"/>
        </w:rPr>
        <w:t xml:space="preserve"> that </w:t>
      </w:r>
      <w:r w:rsidRPr="00CB42F7">
        <w:t xml:space="preserve">the </w:t>
      </w:r>
      <w:r w:rsidRPr="00CB42F7">
        <w:rPr>
          <w:lang w:eastAsia="zh-CN"/>
        </w:rPr>
        <w:t>goal corresponding to that particular question has been achieved</w:t>
      </w:r>
      <w:r w:rsidRPr="00CB42F7">
        <w:t>.</w:t>
      </w:r>
    </w:p>
    <w:p w:rsidR="00D347ED" w:rsidRPr="00CB42F7" w:rsidRDefault="00D347ED" w:rsidP="00022253">
      <w:pPr>
        <w:pStyle w:val="ListParagraph"/>
        <w:spacing w:after="0"/>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14"/>
        <w:gridCol w:w="2296"/>
        <w:gridCol w:w="2296"/>
        <w:gridCol w:w="2310"/>
      </w:tblGrid>
      <w:tr w:rsidR="00D347ED" w:rsidRPr="00CB42F7" w:rsidTr="00860544">
        <w:tc>
          <w:tcPr>
            <w:tcW w:w="2394" w:type="dxa"/>
          </w:tcPr>
          <w:p w:rsidR="00D347ED" w:rsidRPr="00860544" w:rsidRDefault="00D347ED" w:rsidP="00860544">
            <w:pPr>
              <w:pStyle w:val="ListParagraph"/>
              <w:spacing w:after="0"/>
              <w:ind w:left="0"/>
              <w:jc w:val="center"/>
              <w:rPr>
                <w:b/>
              </w:rPr>
            </w:pPr>
            <w:r w:rsidRPr="00860544">
              <w:rPr>
                <w:b/>
              </w:rPr>
              <w:t>Unsatisfactory</w:t>
            </w:r>
          </w:p>
        </w:tc>
        <w:tc>
          <w:tcPr>
            <w:tcW w:w="2394" w:type="dxa"/>
          </w:tcPr>
          <w:p w:rsidR="00D347ED" w:rsidRPr="00860544" w:rsidRDefault="00D347ED" w:rsidP="00860544">
            <w:pPr>
              <w:pStyle w:val="ListParagraph"/>
              <w:spacing w:after="0"/>
              <w:ind w:left="0"/>
              <w:jc w:val="center"/>
              <w:rPr>
                <w:b/>
              </w:rPr>
            </w:pPr>
            <w:r w:rsidRPr="00860544">
              <w:rPr>
                <w:b/>
              </w:rPr>
              <w:t>Developing</w:t>
            </w:r>
          </w:p>
        </w:tc>
        <w:tc>
          <w:tcPr>
            <w:tcW w:w="2394" w:type="dxa"/>
          </w:tcPr>
          <w:p w:rsidR="00D347ED" w:rsidRPr="00860544" w:rsidRDefault="00D347ED" w:rsidP="00860544">
            <w:pPr>
              <w:pStyle w:val="ListParagraph"/>
              <w:spacing w:after="0"/>
              <w:ind w:left="0"/>
              <w:jc w:val="center"/>
              <w:rPr>
                <w:b/>
              </w:rPr>
            </w:pPr>
            <w:r w:rsidRPr="00860544">
              <w:rPr>
                <w:b/>
              </w:rPr>
              <w:t>Satisfactory</w:t>
            </w:r>
          </w:p>
        </w:tc>
        <w:tc>
          <w:tcPr>
            <w:tcW w:w="2394" w:type="dxa"/>
          </w:tcPr>
          <w:p w:rsidR="00D347ED" w:rsidRPr="00860544" w:rsidRDefault="00D347ED" w:rsidP="00860544">
            <w:pPr>
              <w:pStyle w:val="ListParagraph"/>
              <w:spacing w:after="0"/>
              <w:ind w:left="0"/>
              <w:jc w:val="center"/>
              <w:rPr>
                <w:b/>
              </w:rPr>
            </w:pPr>
            <w:r w:rsidRPr="00860544">
              <w:rPr>
                <w:b/>
              </w:rPr>
              <w:t>Excellent</w:t>
            </w:r>
          </w:p>
        </w:tc>
      </w:tr>
      <w:tr w:rsidR="00D347ED" w:rsidRPr="00CB42F7" w:rsidTr="00860544">
        <w:tc>
          <w:tcPr>
            <w:tcW w:w="2394" w:type="dxa"/>
          </w:tcPr>
          <w:p w:rsidR="00D347ED" w:rsidRPr="00860544" w:rsidRDefault="00D347ED" w:rsidP="00860544">
            <w:pPr>
              <w:pStyle w:val="ListParagraph"/>
              <w:spacing w:after="0"/>
              <w:ind w:left="0"/>
              <w:rPr>
                <w:b/>
              </w:rPr>
            </w:pPr>
            <w:r w:rsidRPr="00860544">
              <w:pict>
                <v:shape id="_x0000_i1027" type="#_x0000_t75" style="width:55.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4EAE&quot;/&gt;&lt;wsp:rsid wsp:val=&quot;008132F5&quot;/&gt;&lt;wsp:rsid wsp:val=&quot;00813ADD&quot;/&gt;&lt;wsp:rsid wsp:val=&quot;0082695B&quot;/&gt;&lt;wsp:rsid wsp:val=&quot;00844EEE&quot;/&gt;&lt;wsp:rsid wsp:val=&quot;00845FB2&quot;/&gt;&lt;wsp:rsid wsp:val=&quot;00860544&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A6D6E&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DA6D6E&quot;&gt;&lt;m:oMathPara&gt;&lt;m:oMath&gt;&lt;m:r&gt;&lt;m:rPr&gt;&lt;m:sty m:val=&quot;bi&quot;/&gt;&lt;/m:rPr&gt;&lt;w:rPr&gt;&lt;w:rFonts w:ascii=&quot;Cambria Math&quot; w:fareast=&quot;Calibri&quot; w:h-ansi=&quot;Cambria Math&quot; w:cs=&quot;Times New Roman&quot;/&gt;&lt;wx:font wx:val=&quot;Cambria Math&quot;/&gt;&lt;w:b/&gt;&lt;w:i/&gt;&lt;/w:rPr&gt;&lt;m:t&gt;0&lt;/m:t&gt;&lt;/m:r&gt;&lt;m:r&gt;&lt;m:rPr&gt;&lt;m:sty m:val=&quot;bi&quot;/&gt;&lt;/m:rPr&gt;&lt;w:rPr&gt;&lt;w:rFonts w:ascii=&quot;Cambria Math&quot;/&gt;&lt;w:b/&gt;&lt;w:i/&gt;&lt;/w:rPr&gt;&lt;m:t&gt;â‰¤&lt;/m:t&gt;&lt;/m:r&gt;&lt;m:r&gt;&lt;m:rPr&gt;&lt;m:sty m:val=&quot;bi&quot;/&gt;&lt;/m:rPr&gt;&lt;w:rPr&gt;&lt;w:rFonts w:ascii=&quot;Cambria Math&quot; w:h-ansi=&quot;Cambria Math&quot;/&gt;&lt;wx:font wx:val=&quot;Cambria Math&quot;/&gt;&lt;w:b/&gt;&lt;w:i/&gt;&lt;/w:rPr&gt;&lt;m:t&gt;p&lt;/m:t&gt;&lt;/m:r&gt;&lt;m:r&gt;&lt;w:rPr&gt;&lt;w:rFonts w:ascii=&quot;Cambria Math&quot;/&gt;&lt;wx:font wx:val=&quot;Cambria Math&quot;/&gt;&lt;w:i/&gt;&lt;/w:rPr&gt;&lt;m:t&gt;&amp;lt;2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p>
        </w:tc>
        <w:tc>
          <w:tcPr>
            <w:tcW w:w="2394" w:type="dxa"/>
          </w:tcPr>
          <w:p w:rsidR="00D347ED" w:rsidRPr="00860544" w:rsidRDefault="00D347ED" w:rsidP="00860544">
            <w:pPr>
              <w:pStyle w:val="ListParagraph"/>
              <w:spacing w:after="0"/>
              <w:ind w:left="0"/>
              <w:rPr>
                <w:b/>
              </w:rPr>
            </w:pPr>
            <w:r w:rsidRPr="00860544">
              <w:pict>
                <v:shape id="_x0000_i1028" type="#_x0000_t75" style="width:63.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E676A&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4EAE&quot;/&gt;&lt;wsp:rsid wsp:val=&quot;008132F5&quot;/&gt;&lt;wsp:rsid wsp:val=&quot;00813ADD&quot;/&gt;&lt;wsp:rsid wsp:val=&quot;0082695B&quot;/&gt;&lt;wsp:rsid wsp:val=&quot;00844EEE&quot;/&gt;&lt;wsp:rsid wsp:val=&quot;00845FB2&quot;/&gt;&lt;wsp:rsid wsp:val=&quot;00860544&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4E676A&quot;&gt;&lt;m:oMathPara&gt;&lt;m:oMath&gt;&lt;m:r&gt;&lt;m:rPr&gt;&lt;m:sty m:val=&quot;bi&quot;/&gt;&lt;/m:rPr&gt;&lt;w:rPr&gt;&lt;w:rFonts w:ascii=&quot;Cambria Math&quot; w:fareast=&quot;Calibri&quot; w:h-ansi=&quot;Cambria Math&quot; w:cs=&quot;Times New Roman&quot;/&gt;&lt;wx:font wx:val=&quot;Cambria Math&quot;/&gt;&lt;w:b/&gt;&lt;w:i/&gt;&lt;/w:rPr&gt;&lt;m:t&gt;25&lt;/m:t&gt;&lt;/m:r&gt;&lt;m:r&gt;&lt;m:rPr&gt;&lt;m:sty m:val=&quot;bi&quot;/&gt;&lt;/m:rPr&gt;&lt;w:rPr&gt;&lt;w:rFonts w:ascii=&quot;Cambria Math&quot;/&gt;&lt;w:b/&gt;&lt;w:i/&gt;&lt;/w:rPr&gt;&lt;m:t&gt;â‰¤&lt;/m:t&gt;&lt;/m:r&gt;&lt;m:r&gt;&lt;m:rPr&gt;&lt;m:sty m:val=&quot;bi&quot;/&gt;&lt;/m:rPr&gt;&lt;w:rPr&gt;&lt;w:rFonts w:ascii=&quot;Cambria Math&quot; w:h-ansi=&quot;Cambria Math&quot;/&gt;&lt;wx:font wx:val=&quot;Cambria Math&quot;/&gt;&lt;w:b/&gt;&lt;w:i/&gt;&lt;/w:rPr&gt;&lt;m:t&gt;p&lt;/m:t&gt;&lt;/m:r&gt;&lt;m:r&gt;&lt;w:rPr&gt;&lt;w:rFonts w:ascii=&quot;Cambria Math&quot;/&gt;&lt;wx:font wx:val=&quot;Cambria Math&quot;/&gt;&lt;w:i/&gt;&lt;/w:rPr&gt;&lt;m:t&gt;&amp;lt;&lt;/m:t&gt;&lt;/m:r&gt;&lt;m:r&gt;&lt;m:rPr&gt;&lt;m:sty m:val=&quot;bi&quot;/&gt;&lt;/m:rPr&gt;&lt;w:rPr&gt;&lt;w:rFonts w:ascii=&quot;Cambria Math&quot; w:h-ansi=&quot;Cambria Math&quot;/&gt;&lt;wx:font wx:val=&quot;Cambria Math&quot;/&gt;&lt;w:b/&gt;&lt;w:i/&gt;&lt;/w:rPr&gt;&lt;m:t&gt;5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tc>
        <w:tc>
          <w:tcPr>
            <w:tcW w:w="2394" w:type="dxa"/>
          </w:tcPr>
          <w:p w:rsidR="00D347ED" w:rsidRPr="00860544" w:rsidRDefault="00D347ED" w:rsidP="00860544">
            <w:pPr>
              <w:pStyle w:val="ListParagraph"/>
              <w:spacing w:after="0"/>
              <w:ind w:left="0"/>
              <w:rPr>
                <w:b/>
              </w:rPr>
            </w:pPr>
            <w:r w:rsidRPr="00860544">
              <w:pict>
                <v:shape id="_x0000_i1029" type="#_x0000_t75" style="width:63.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4EAE&quot;/&gt;&lt;wsp:rsid wsp:val=&quot;008132F5&quot;/&gt;&lt;wsp:rsid wsp:val=&quot;00813ADD&quot;/&gt;&lt;wsp:rsid wsp:val=&quot;0082695B&quot;/&gt;&lt;wsp:rsid wsp:val=&quot;00844EEE&quot;/&gt;&lt;wsp:rsid wsp:val=&quot;00845FB2&quot;/&gt;&lt;wsp:rsid wsp:val=&quot;00860544&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10D6&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AE10D6&quot;&gt;&lt;m:oMathPara&gt;&lt;m:oMath&gt;&lt;m:r&gt;&lt;m:rPr&gt;&lt;m:sty m:val=&quot;bi&quot;/&gt;&lt;/m:rPr&gt;&lt;w:rPr&gt;&lt;w:rFonts w:ascii=&quot;Cambria Math&quot; w:fareast=&quot;Calibri&quot; w:h-ansi=&quot;Cambria Math&quot; w:cs=&quot;Times New Roman&quot;/&gt;&lt;wx:font wx:val=&quot;Cambria Math&quot;/&gt;&lt;w:b/&gt;&lt;w:i/&gt;&lt;/w:rPr&gt;&lt;m:t&gt;50&lt;/m:t&gt;&lt;/m:r&gt;&lt;m:r&gt;&lt;m:rPr&gt;&lt;m:sty m:val=&quot;bi&quot;/&gt;&lt;/m:rPr&gt;&lt;w:rPr&gt;&lt;w:rFonts w:ascii=&quot;Cambria Math&quot;/&gt;&lt;w:b/&gt;&lt;w:i/&gt;&lt;/w:rPr&gt;&lt;m:t&gt;â‰¤&lt;/m:t&gt;&lt;/m:r&gt;&lt;m:r&gt;&lt;m:rPr&gt;&lt;m:sty m:val=&quot;bi&quot;/&gt;&lt;/m:rPr&gt;&lt;w:rPr&gt;&lt;w:rFonts w:ascii=&quot;Cambria Math&quot; w:h-ansi=&quot;Cambria Math&quot;/&gt;&lt;wx:font wx:val=&quot;Cambria Math&quot;/&gt;&lt;w:b/&gt;&lt;w:i/&gt;&lt;/w:rPr&gt;&lt;m:t&gt;p&lt;/m:t&gt;&lt;/m:r&gt;&lt;m:r&gt;&lt;w:rPr&gt;&lt;w:rFonts w:ascii=&quot;Cambria Math&quot;/&gt;&lt;wx:font wx:val=&quot;Cambria Math&quot;/&gt;&lt;w:i/&gt;&lt;/w:rPr&gt;&lt;m:t&gt;&amp;lt;&lt;/m:t&gt;&lt;/m:r&gt;&lt;m:r&gt;&lt;m:rPr&gt;&lt;m:sty m:val=&quot;bi&quot;/&gt;&lt;/m:rPr&gt;&lt;w:rPr&gt;&lt;w:rFonts w:ascii=&quot;Cambria Math&quot; w:h-ansi=&quot;Cambria Math&quot;/&gt;&lt;wx:font wx:val=&quot;Cambria Math&quot;/&gt;&lt;w:b/&gt;&lt;w:i/&gt;&lt;/w:rPr&gt;&lt;m:t&gt;7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tc>
        <w:tc>
          <w:tcPr>
            <w:tcW w:w="2394" w:type="dxa"/>
          </w:tcPr>
          <w:p w:rsidR="00D347ED" w:rsidRPr="00860544" w:rsidRDefault="00D347ED" w:rsidP="00860544">
            <w:pPr>
              <w:pStyle w:val="ListParagraph"/>
              <w:spacing w:after="0"/>
              <w:ind w:left="0"/>
              <w:rPr>
                <w:b/>
              </w:rPr>
            </w:pPr>
            <w:r w:rsidRPr="00860544">
              <w:pict>
                <v:shape id="_x0000_i1030" type="#_x0000_t75" style="width:7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440B9&quot;/&gt;&lt;wsp:rsid wsp:val=&quot;000060DA&quot;/&gt;&lt;wsp:rsid wsp:val=&quot;00006D2C&quot;/&gt;&lt;wsp:rsid wsp:val=&quot;00011898&quot;/&gt;&lt;wsp:rsid wsp:val=&quot;00022253&quot;/&gt;&lt;wsp:rsid wsp:val=&quot;000320A5&quot;/&gt;&lt;wsp:rsid wsp:val=&quot;00036C77&quot;/&gt;&lt;wsp:rsid wsp:val=&quot;00037E95&quot;/&gt;&lt;wsp:rsid wsp:val=&quot;0004064E&quot;/&gt;&lt;wsp:rsid wsp:val=&quot;00051D16&quot;/&gt;&lt;wsp:rsid wsp:val=&quot;0005494F&quot;/&gt;&lt;wsp:rsid wsp:val=&quot;00057A04&quot;/&gt;&lt;wsp:rsid wsp:val=&quot;00062D18&quot;/&gt;&lt;wsp:rsid wsp:val=&quot;00072109&quot;/&gt;&lt;wsp:rsid wsp:val=&quot;00077EA2&quot;/&gt;&lt;wsp:rsid wsp:val=&quot;00080E11&quot;/&gt;&lt;wsp:rsid wsp:val=&quot;000A0F26&quot;/&gt;&lt;wsp:rsid wsp:val=&quot;000B7EA2&quot;/&gt;&lt;wsp:rsid wsp:val=&quot;000C0117&quot;/&gt;&lt;wsp:rsid wsp:val=&quot;000D7DFA&quot;/&gt;&lt;wsp:rsid wsp:val=&quot;000F560B&quot;/&gt;&lt;wsp:rsid wsp:val=&quot;0011059B&quot;/&gt;&lt;wsp:rsid wsp:val=&quot;00117E0E&quot;/&gt;&lt;wsp:rsid wsp:val=&quot;00170FEF&quot;/&gt;&lt;wsp:rsid wsp:val=&quot;00171F4F&quot;/&gt;&lt;wsp:rsid wsp:val=&quot;00177E7D&quot;/&gt;&lt;wsp:rsid wsp:val=&quot;00183003&quot;/&gt;&lt;wsp:rsid wsp:val=&quot;00183D74&quot;/&gt;&lt;wsp:rsid wsp:val=&quot;00184C30&quot;/&gt;&lt;wsp:rsid wsp:val=&quot;00190638&quot;/&gt;&lt;wsp:rsid wsp:val=&quot;00193CF7&quot;/&gt;&lt;wsp:rsid wsp:val=&quot;001A020B&quot;/&gt;&lt;wsp:rsid wsp:val=&quot;001A2D4A&quot;/&gt;&lt;wsp:rsid wsp:val=&quot;001B10D9&quot;/&gt;&lt;wsp:rsid wsp:val=&quot;001B6A3C&quot;/&gt;&lt;wsp:rsid wsp:val=&quot;001C5131&quot;/&gt;&lt;wsp:rsid wsp:val=&quot;001D4F69&quot;/&gt;&lt;wsp:rsid wsp:val=&quot;001D6AF6&quot;/&gt;&lt;wsp:rsid wsp:val=&quot;001F121B&quot;/&gt;&lt;wsp:rsid wsp:val=&quot;00206930&quot;/&gt;&lt;wsp:rsid wsp:val=&quot;0021003B&quot;/&gt;&lt;wsp:rsid wsp:val=&quot;00252DD5&quot;/&gt;&lt;wsp:rsid wsp:val=&quot;002546A3&quot;/&gt;&lt;wsp:rsid wsp:val=&quot;0026511C&quot;/&gt;&lt;wsp:rsid wsp:val=&quot;002A0449&quot;/&gt;&lt;wsp:rsid wsp:val=&quot;002C10A4&quot;/&gt;&lt;wsp:rsid wsp:val=&quot;003051D1&quot;/&gt;&lt;wsp:rsid wsp:val=&quot;00306ED0&quot;/&gt;&lt;wsp:rsid wsp:val=&quot;00317A7A&quot;/&gt;&lt;wsp:rsid wsp:val=&quot;00322136&quot;/&gt;&lt;wsp:rsid wsp:val=&quot;0032461E&quot;/&gt;&lt;wsp:rsid wsp:val=&quot;0032752C&quot;/&gt;&lt;wsp:rsid wsp:val=&quot;00364CFA&quot;/&gt;&lt;wsp:rsid wsp:val=&quot;0037228F&quot;/&gt;&lt;wsp:rsid wsp:val=&quot;003735EC&quot;/&gt;&lt;wsp:rsid wsp:val=&quot;0037383E&quot;/&gt;&lt;wsp:rsid wsp:val=&quot;00393265&quot;/&gt;&lt;wsp:rsid wsp:val=&quot;00394F58&quot;/&gt;&lt;wsp:rsid wsp:val=&quot;003A0713&quot;/&gt;&lt;wsp:rsid wsp:val=&quot;003B404C&quot;/&gt;&lt;wsp:rsid wsp:val=&quot;003F5065&quot;/&gt;&lt;wsp:rsid wsp:val=&quot;00410E89&quot;/&gt;&lt;wsp:rsid wsp:val=&quot;00416811&quot;/&gt;&lt;wsp:rsid wsp:val=&quot;004228CD&quot;/&gt;&lt;wsp:rsid wsp:val=&quot;00424959&quot;/&gt;&lt;wsp:rsid wsp:val=&quot;00431984&quot;/&gt;&lt;wsp:rsid wsp:val=&quot;00445567&quot;/&gt;&lt;wsp:rsid wsp:val=&quot;004511D8&quot;/&gt;&lt;wsp:rsid wsp:val=&quot;0045123E&quot;/&gt;&lt;wsp:rsid wsp:val=&quot;0045638F&quot;/&gt;&lt;wsp:rsid wsp:val=&quot;00461791&quot;/&gt;&lt;wsp:rsid wsp:val=&quot;004770AC&quot;/&gt;&lt;wsp:rsid wsp:val=&quot;0048667E&quot;/&gt;&lt;wsp:rsid wsp:val=&quot;00494FD3&quot;/&gt;&lt;wsp:rsid wsp:val=&quot;004C77A5&quot;/&gt;&lt;wsp:rsid wsp:val=&quot;004D12AB&quot;/&gt;&lt;wsp:rsid wsp:val=&quot;004E155E&quot;/&gt;&lt;wsp:rsid wsp:val=&quot;004E1A8E&quot;/&gt;&lt;wsp:rsid wsp:val=&quot;004F134E&quot;/&gt;&lt;wsp:rsid wsp:val=&quot;00507611&quot;/&gt;&lt;wsp:rsid wsp:val=&quot;00515A06&quot;/&gt;&lt;wsp:rsid wsp:val=&quot;00516F6D&quot;/&gt;&lt;wsp:rsid wsp:val=&quot;00523DF0&quot;/&gt;&lt;wsp:rsid wsp:val=&quot;00533D6F&quot;/&gt;&lt;wsp:rsid wsp:val=&quot;00535E18&quot;/&gt;&lt;wsp:rsid wsp:val=&quot;0054258B&quot;/&gt;&lt;wsp:rsid wsp:val=&quot;00555138&quot;/&gt;&lt;wsp:rsid wsp:val=&quot;00563090&quot;/&gt;&lt;wsp:rsid wsp:val=&quot;00570DBF&quot;/&gt;&lt;wsp:rsid wsp:val=&quot;005829A5&quot;/&gt;&lt;wsp:rsid wsp:val=&quot;00586702&quot;/&gt;&lt;wsp:rsid wsp:val=&quot;00596840&quot;/&gt;&lt;wsp:rsid wsp:val=&quot;005B0D0E&quot;/&gt;&lt;wsp:rsid wsp:val=&quot;005B39AF&quot;/&gt;&lt;wsp:rsid wsp:val=&quot;005B69F8&quot;/&gt;&lt;wsp:rsid wsp:val=&quot;005C1C5F&quot;/&gt;&lt;wsp:rsid wsp:val=&quot;005D13E6&quot;/&gt;&lt;wsp:rsid wsp:val=&quot;005D6B1D&quot;/&gt;&lt;wsp:rsid wsp:val=&quot;005F20F9&quot;/&gt;&lt;wsp:rsid wsp:val=&quot;005F27F4&quot;/&gt;&lt;wsp:rsid wsp:val=&quot;005F3312&quot;/&gt;&lt;wsp:rsid wsp:val=&quot;006031F0&quot;/&gt;&lt;wsp:rsid wsp:val=&quot;00614A28&quot;/&gt;&lt;wsp:rsid wsp:val=&quot;00633607&quot;/&gt;&lt;wsp:rsid wsp:val=&quot;00636A36&quot;/&gt;&lt;wsp:rsid wsp:val=&quot;00650D93&quot;/&gt;&lt;wsp:rsid wsp:val=&quot;00652284&quot;/&gt;&lt;wsp:rsid wsp:val=&quot;0065347B&quot;/&gt;&lt;wsp:rsid wsp:val=&quot;006541A9&quot;/&gt;&lt;wsp:rsid wsp:val=&quot;00656B67&quot;/&gt;&lt;wsp:rsid wsp:val=&quot;00673DF8&quot;/&gt;&lt;wsp:rsid wsp:val=&quot;006759D8&quot;/&gt;&lt;wsp:rsid wsp:val=&quot;00676A20&quot;/&gt;&lt;wsp:rsid wsp:val=&quot;0068023B&quot;/&gt;&lt;wsp:rsid wsp:val=&quot;0069108D&quot;/&gt;&lt;wsp:rsid wsp:val=&quot;00695223&quot;/&gt;&lt;wsp:rsid wsp:val=&quot;00695BD3&quot;/&gt;&lt;wsp:rsid wsp:val=&quot;00696E7E&quot;/&gt;&lt;wsp:rsid wsp:val=&quot;006A4532&quot;/&gt;&lt;wsp:rsid wsp:val=&quot;006B6BD4&quot;/&gt;&lt;wsp:rsid wsp:val=&quot;006D15D0&quot;/&gt;&lt;wsp:rsid wsp:val=&quot;006D49B5&quot;/&gt;&lt;wsp:rsid wsp:val=&quot;006D4FCB&quot;/&gt;&lt;wsp:rsid wsp:val=&quot;006E326F&quot;/&gt;&lt;wsp:rsid wsp:val=&quot;006F6EA9&quot;/&gt;&lt;wsp:rsid wsp:val=&quot;00700ED5&quot;/&gt;&lt;wsp:rsid wsp:val=&quot;0072070F&quot;/&gt;&lt;wsp:rsid wsp:val=&quot;00734C7F&quot;/&gt;&lt;wsp:rsid wsp:val=&quot;007417B9&quot;/&gt;&lt;wsp:rsid wsp:val=&quot;007440B9&quot;/&gt;&lt;wsp:rsid wsp:val=&quot;007473B8&quot;/&gt;&lt;wsp:rsid wsp:val=&quot;007620FD&quot;/&gt;&lt;wsp:rsid wsp:val=&quot;007756EC&quot;/&gt;&lt;wsp:rsid wsp:val=&quot;00787106&quot;/&gt;&lt;wsp:rsid wsp:val=&quot;007900BB&quot;/&gt;&lt;wsp:rsid wsp:val=&quot;007A1128&quot;/&gt;&lt;wsp:rsid wsp:val=&quot;007A3B8A&quot;/&gt;&lt;wsp:rsid wsp:val=&quot;007C258F&quot;/&gt;&lt;wsp:rsid wsp:val=&quot;007C5F0B&quot;/&gt;&lt;wsp:rsid wsp:val=&quot;007D2DE9&quot;/&gt;&lt;wsp:rsid wsp:val=&quot;007E2EFB&quot;/&gt;&lt;wsp:rsid wsp:val=&quot;007E4AC4&quot;/&gt;&lt;wsp:rsid wsp:val=&quot;007F0299&quot;/&gt;&lt;wsp:rsid wsp:val=&quot;007F4EAE&quot;/&gt;&lt;wsp:rsid wsp:val=&quot;008132F5&quot;/&gt;&lt;wsp:rsid wsp:val=&quot;00813ADD&quot;/&gt;&lt;wsp:rsid wsp:val=&quot;0082695B&quot;/&gt;&lt;wsp:rsid wsp:val=&quot;00844EEE&quot;/&gt;&lt;wsp:rsid wsp:val=&quot;00845FB2&quot;/&gt;&lt;wsp:rsid wsp:val=&quot;00860544&quot;/&gt;&lt;wsp:rsid wsp:val=&quot;008636FA&quot;/&gt;&lt;wsp:rsid wsp:val=&quot;0088306E&quot;/&gt;&lt;wsp:rsid wsp:val=&quot;00890B80&quot;/&gt;&lt;wsp:rsid wsp:val=&quot;008926AC&quot;/&gt;&lt;wsp:rsid wsp:val=&quot;00892EC8&quot;/&gt;&lt;wsp:rsid wsp:val=&quot;00892F78&quot;/&gt;&lt;wsp:rsid wsp:val=&quot;008B4B0D&quot;/&gt;&lt;wsp:rsid wsp:val=&quot;008C5167&quot;/&gt;&lt;wsp:rsid wsp:val=&quot;008E0890&quot;/&gt;&lt;wsp:rsid wsp:val=&quot;008E0B5C&quot;/&gt;&lt;wsp:rsid wsp:val=&quot;008F2673&quot;/&gt;&lt;wsp:rsid wsp:val=&quot;008F4EE9&quot;/&gt;&lt;wsp:rsid wsp:val=&quot;00901418&quot;/&gt;&lt;wsp:rsid wsp:val=&quot;00914FB0&quot;/&gt;&lt;wsp:rsid wsp:val=&quot;00927D5A&quot;/&gt;&lt;wsp:rsid wsp:val=&quot;009312E5&quot;/&gt;&lt;wsp:rsid wsp:val=&quot;00961EF0&quot;/&gt;&lt;wsp:rsid wsp:val=&quot;0097074A&quot;/&gt;&lt;wsp:rsid wsp:val=&quot;00970AF8&quot;/&gt;&lt;wsp:rsid wsp:val=&quot;00972F47&quot;/&gt;&lt;wsp:rsid wsp:val=&quot;00983C02&quot;/&gt;&lt;wsp:rsid wsp:val=&quot;00984F31&quot;/&gt;&lt;wsp:rsid wsp:val=&quot;00994CD0&quot;/&gt;&lt;wsp:rsid wsp:val=&quot;009A1768&quot;/&gt;&lt;wsp:rsid wsp:val=&quot;009A1ED1&quot;/&gt;&lt;wsp:rsid wsp:val=&quot;009B28AB&quot;/&gt;&lt;wsp:rsid wsp:val=&quot;009B6FF3&quot;/&gt;&lt;wsp:rsid wsp:val=&quot;009C3979&quot;/&gt;&lt;wsp:rsid wsp:val=&quot;009D1C27&quot;/&gt;&lt;wsp:rsid wsp:val=&quot;009D561E&quot;/&gt;&lt;wsp:rsid wsp:val=&quot;009E1FF1&quot;/&gt;&lt;wsp:rsid wsp:val=&quot;00A05535&quot;/&gt;&lt;wsp:rsid wsp:val=&quot;00A05B41&quot;/&gt;&lt;wsp:rsid wsp:val=&quot;00A07D46&quot;/&gt;&lt;wsp:rsid wsp:val=&quot;00A156ED&quot;/&gt;&lt;wsp:rsid wsp:val=&quot;00A17A34&quot;/&gt;&lt;wsp:rsid wsp:val=&quot;00A2248A&quot;/&gt;&lt;wsp:rsid wsp:val=&quot;00A24B64&quot;/&gt;&lt;wsp:rsid wsp:val=&quot;00A3443C&quot;/&gt;&lt;wsp:rsid wsp:val=&quot;00A40BDF&quot;/&gt;&lt;wsp:rsid wsp:val=&quot;00A51D67&quot;/&gt;&lt;wsp:rsid wsp:val=&quot;00A530E8&quot;/&gt;&lt;wsp:rsid wsp:val=&quot;00A65AE1&quot;/&gt;&lt;wsp:rsid wsp:val=&quot;00A90D5B&quot;/&gt;&lt;wsp:rsid wsp:val=&quot;00A9675F&quot;/&gt;&lt;wsp:rsid wsp:val=&quot;00A97434&quot;/&gt;&lt;wsp:rsid wsp:val=&quot;00AA16C5&quot;/&gt;&lt;wsp:rsid wsp:val=&quot;00AA50EA&quot;/&gt;&lt;wsp:rsid wsp:val=&quot;00AB2F3C&quot;/&gt;&lt;wsp:rsid wsp:val=&quot;00AC634E&quot;/&gt;&lt;wsp:rsid wsp:val=&quot;00AD754B&quot;/&gt;&lt;wsp:rsid wsp:val=&quot;00AE6017&quot;/&gt;&lt;wsp:rsid wsp:val=&quot;00AE6C7A&quot;/&gt;&lt;wsp:rsid wsp:val=&quot;00AE7C64&quot;/&gt;&lt;wsp:rsid wsp:val=&quot;00B21E47&quot;/&gt;&lt;wsp:rsid wsp:val=&quot;00B324B1&quot;/&gt;&lt;wsp:rsid wsp:val=&quot;00B41866&quot;/&gt;&lt;wsp:rsid wsp:val=&quot;00B5636C&quot;/&gt;&lt;wsp:rsid wsp:val=&quot;00B711D8&quot;/&gt;&lt;wsp:rsid wsp:val=&quot;00B72E30&quot;/&gt;&lt;wsp:rsid wsp:val=&quot;00B77139&quot;/&gt;&lt;wsp:rsid wsp:val=&quot;00B806A8&quot;/&gt;&lt;wsp:rsid wsp:val=&quot;00B82DEA&quot;/&gt;&lt;wsp:rsid wsp:val=&quot;00BB15AA&quot;/&gt;&lt;wsp:rsid wsp:val=&quot;00BB3122&quot;/&gt;&lt;wsp:rsid wsp:val=&quot;00BB410A&quot;/&gt;&lt;wsp:rsid wsp:val=&quot;00BB594A&quot;/&gt;&lt;wsp:rsid wsp:val=&quot;00BE6376&quot;/&gt;&lt;wsp:rsid wsp:val=&quot;00BF0574&quot;/&gt;&lt;wsp:rsid wsp:val=&quot;00C000AC&quot;/&gt;&lt;wsp:rsid wsp:val=&quot;00C218A8&quot;/&gt;&lt;wsp:rsid wsp:val=&quot;00C24AA9&quot;/&gt;&lt;wsp:rsid wsp:val=&quot;00C42DDC&quot;/&gt;&lt;wsp:rsid wsp:val=&quot;00C45B12&quot;/&gt;&lt;wsp:rsid wsp:val=&quot;00C504CF&quot;/&gt;&lt;wsp:rsid wsp:val=&quot;00C63DE7&quot;/&gt;&lt;wsp:rsid wsp:val=&quot;00C72665&quot;/&gt;&lt;wsp:rsid wsp:val=&quot;00C935F6&quot;/&gt;&lt;wsp:rsid wsp:val=&quot;00CA53BB&quot;/&gt;&lt;wsp:rsid wsp:val=&quot;00CB42F7&quot;/&gt;&lt;wsp:rsid wsp:val=&quot;00CB74E1&quot;/&gt;&lt;wsp:rsid wsp:val=&quot;00CC0D5B&quot;/&gt;&lt;wsp:rsid wsp:val=&quot;00CD18C8&quot;/&gt;&lt;wsp:rsid wsp:val=&quot;00CF7598&quot;/&gt;&lt;wsp:rsid wsp:val=&quot;00CF7ED0&quot;/&gt;&lt;wsp:rsid wsp:val=&quot;00D028F5&quot;/&gt;&lt;wsp:rsid wsp:val=&quot;00D25B7F&quot;/&gt;&lt;wsp:rsid wsp:val=&quot;00D2632F&quot;/&gt;&lt;wsp:rsid wsp:val=&quot;00D27A33&quot;/&gt;&lt;wsp:rsid wsp:val=&quot;00D40002&quot;/&gt;&lt;wsp:rsid wsp:val=&quot;00D5419D&quot;/&gt;&lt;wsp:rsid wsp:val=&quot;00D574B8&quot;/&gt;&lt;wsp:rsid wsp:val=&quot;00D618F8&quot;/&gt;&lt;wsp:rsid wsp:val=&quot;00D62B01&quot;/&gt;&lt;wsp:rsid wsp:val=&quot;00D65143&quot;/&gt;&lt;wsp:rsid wsp:val=&quot;00D76B56&quot;/&gt;&lt;wsp:rsid wsp:val=&quot;00D84EDB&quot;/&gt;&lt;wsp:rsid wsp:val=&quot;00DB0350&quot;/&gt;&lt;wsp:rsid wsp:val=&quot;00DB5DF2&quot;/&gt;&lt;wsp:rsid wsp:val=&quot;00DC0CD3&quot;/&gt;&lt;wsp:rsid wsp:val=&quot;00DC5C7A&quot;/&gt;&lt;wsp:rsid wsp:val=&quot;00DD06E7&quot;/&gt;&lt;wsp:rsid wsp:val=&quot;00DD6BDD&quot;/&gt;&lt;wsp:rsid wsp:val=&quot;00DE2AF4&quot;/&gt;&lt;wsp:rsid wsp:val=&quot;00DF09B0&quot;/&gt;&lt;wsp:rsid wsp:val=&quot;00DF1206&quot;/&gt;&lt;wsp:rsid wsp:val=&quot;00E01FEA&quot;/&gt;&lt;wsp:rsid wsp:val=&quot;00E0384F&quot;/&gt;&lt;wsp:rsid wsp:val=&quot;00E13791&quot;/&gt;&lt;wsp:rsid wsp:val=&quot;00E21882&quot;/&gt;&lt;wsp:rsid wsp:val=&quot;00E235AB&quot;/&gt;&lt;wsp:rsid wsp:val=&quot;00E34D69&quot;/&gt;&lt;wsp:rsid wsp:val=&quot;00E36420&quot;/&gt;&lt;wsp:rsid wsp:val=&quot;00E61103&quot;/&gt;&lt;wsp:rsid wsp:val=&quot;00E62783&quot;/&gt;&lt;wsp:rsid wsp:val=&quot;00E63171&quot;/&gt;&lt;wsp:rsid wsp:val=&quot;00E64A26&quot;/&gt;&lt;wsp:rsid wsp:val=&quot;00E716E2&quot;/&gt;&lt;wsp:rsid wsp:val=&quot;00E9615A&quot;/&gt;&lt;wsp:rsid wsp:val=&quot;00EA5921&quot;/&gt;&lt;wsp:rsid wsp:val=&quot;00EB1796&quot;/&gt;&lt;wsp:rsid wsp:val=&quot;00EC0CE4&quot;/&gt;&lt;wsp:rsid wsp:val=&quot;00ED67DA&quot;/&gt;&lt;wsp:rsid wsp:val=&quot;00EF223F&quot;/&gt;&lt;wsp:rsid wsp:val=&quot;00EF2F62&quot;/&gt;&lt;wsp:rsid wsp:val=&quot;00F00F6E&quot;/&gt;&lt;wsp:rsid wsp:val=&quot;00F030D1&quot;/&gt;&lt;wsp:rsid wsp:val=&quot;00F26605&quot;/&gt;&lt;wsp:rsid wsp:val=&quot;00F31241&quot;/&gt;&lt;wsp:rsid wsp:val=&quot;00F508EE&quot;/&gt;&lt;wsp:rsid wsp:val=&quot;00F52195&quot;/&gt;&lt;wsp:rsid wsp:val=&quot;00F565D8&quot;/&gt;&lt;wsp:rsid wsp:val=&quot;00F618FF&quot;/&gt;&lt;wsp:rsid wsp:val=&quot;00F65324&quot;/&gt;&lt;wsp:rsid wsp:val=&quot;00F6729A&quot;/&gt;&lt;wsp:rsid wsp:val=&quot;00F729FB&quot;/&gt;&lt;wsp:rsid wsp:val=&quot;00F814D5&quot;/&gt;&lt;wsp:rsid wsp:val=&quot;00F82DEB&quot;/&gt;&lt;wsp:rsid wsp:val=&quot;00F92972&quot;/&gt;&lt;wsp:rsid wsp:val=&quot;00FA7884&quot;/&gt;&lt;wsp:rsid wsp:val=&quot;00FB68F3&quot;/&gt;&lt;wsp:rsid wsp:val=&quot;00FC041E&quot;/&gt;&lt;wsp:rsid wsp:val=&quot;00FC30D0&quot;/&gt;&lt;wsp:rsid wsp:val=&quot;00FF080A&quot;/&gt;&lt;wsp:rsid wsp:val=&quot;00FF3DAC&quot;/&gt;&lt;/wsp:rsids&gt;&lt;/w:docPr&gt;&lt;w:body&gt;&lt;w:p wsp:rsidR=&quot;00000000&quot; wsp:rsidRDefault=&quot;007F0299&quot;&gt;&lt;m:oMathPara&gt;&lt;m:oMath&gt;&lt;m:r&gt;&lt;m:rPr&gt;&lt;m:sty m:val=&quot;bi&quot;/&gt;&lt;/m:rPr&gt;&lt;w:rPr&gt;&lt;w:rFonts w:ascii=&quot;Cambria Math&quot; w:fareast=&quot;Calibri&quot; w:h-ansi=&quot;Cambria Math&quot; w:cs=&quot;Times New Roman&quot;/&gt;&lt;wx:font wx:val=&quot;Cambria Math&quot;/&gt;&lt;w:b/&gt;&lt;w:i/&gt;&lt;/w:rPr&gt;&lt;m:t&gt;75&lt;/m:t&gt;&lt;/m:r&gt;&lt;m:r&gt;&lt;m:rPr&gt;&lt;m:sty m:val=&quot;bi&quot;/&gt;&lt;/m:rPr&gt;&lt;w:rPr&gt;&lt;w:rFonts w:ascii=&quot;Cambria Math&quot;/&gt;&lt;w:b/&gt;&lt;w:i/&gt;&lt;/w:rPr&gt;&lt;m:t&gt;â‰¤&lt;/m:t&gt;&lt;/m:r&gt;&lt;m:r&gt;&lt;m:rPr&gt;&lt;m:sty m:val=&quot;bi&quot;/&gt;&lt;/m:rPr&gt;&lt;w:rPr&gt;&lt;w:rFonts w:ascii=&quot;Cambria Math&quot; w:h-ansi=&quot;Cambria Math&quot;/&gt;&lt;wx:font wx:val=&quot;Cambria Math&quot;/&gt;&lt;w:b/&gt;&lt;w:i/&gt;&lt;/w:rPr&gt;&lt;m:t&gt;p&lt;/m:t&gt;&lt;/m:r&gt;&lt;m:r&gt;&lt;m:rPr&gt;&lt;m:sty m:val=&quot;bi&quot;/&gt;&lt;/m:rPr&gt;&lt;w:rPr&gt;&lt;w:rFonts w:ascii=&quot;Cambria Math&quot;/&gt;&lt;w:b/&gt;&lt;w:i/&gt;&lt;/w:rPr&gt;&lt;m:t&gt;â‰¤&lt;/m:t&gt;&lt;/m:r&gt;&lt;m:r&gt;&lt;m:rPr&gt;&lt;m:sty m:val=&quot;bi&quot;/&gt;&lt;/m:rPr&gt;&lt;w:rPr&gt;&lt;w:rFonts w:ascii=&quot;Cambria Math&quot; w:h-ansi=&quot;Cambria Math&quot;/&gt;&lt;wx:font wx:val=&quot;Cambria Math&quot;/&gt;&lt;w:b/&gt;&lt;w:i/&gt;&lt;/w:rPr&gt;&lt;m:t&gt;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tc>
      </w:tr>
    </w:tbl>
    <w:p w:rsidR="00D347ED" w:rsidRPr="00CB42F7" w:rsidRDefault="00D347ED" w:rsidP="001B6A3C">
      <w:pPr>
        <w:pStyle w:val="ListParagraph"/>
        <w:spacing w:after="0"/>
        <w:ind w:left="360"/>
      </w:pPr>
    </w:p>
    <w:p w:rsidR="00D347ED" w:rsidRPr="00CA53BB" w:rsidRDefault="00D347ED" w:rsidP="00ED67DA">
      <w:pPr>
        <w:pStyle w:val="ListParagraph"/>
        <w:numPr>
          <w:ilvl w:val="0"/>
          <w:numId w:val="5"/>
        </w:numPr>
        <w:spacing w:after="0"/>
      </w:pPr>
      <w:r w:rsidRPr="00CB42F7">
        <w:rPr>
          <w:b/>
        </w:rPr>
        <w:t>Course Cross Reference</w:t>
      </w:r>
      <w:r w:rsidRPr="00CB42F7">
        <w:t>:  The course</w:t>
      </w:r>
      <w:r w:rsidRPr="00CB42F7">
        <w:rPr>
          <w:lang w:eastAsia="zh-CN"/>
        </w:rPr>
        <w:t>s</w:t>
      </w:r>
      <w:r w:rsidRPr="00CB42F7">
        <w:t xml:space="preserve"> </w:t>
      </w:r>
      <w:r w:rsidRPr="00CB42F7">
        <w:rPr>
          <w:lang w:eastAsia="zh-CN"/>
        </w:rPr>
        <w:t>that cover the topics relavant to this outcome are CMSC 3303 System Analysis and Design, CMSC 4283 Software Engineering, and CMSC 4513 Software Design and Development</w:t>
      </w:r>
      <w:r w:rsidRPr="00CB42F7">
        <w:t>.</w:t>
      </w:r>
    </w:p>
    <w:p w:rsidR="00D347ED" w:rsidRDefault="00D347ED">
      <w:pPr>
        <w:spacing w:after="200" w:line="276" w:lineRule="auto"/>
        <w:rPr>
          <w:rFonts w:ascii="Calibri" w:hAnsi="Calibri"/>
          <w:b/>
          <w:noProof/>
          <w:sz w:val="24"/>
          <w:lang w:eastAsia="zh-CN"/>
        </w:rPr>
      </w:pPr>
      <w:r>
        <w:rPr>
          <w:b/>
          <w:lang w:eastAsia="zh-CN"/>
        </w:rPr>
        <w:br w:type="page"/>
      </w:r>
    </w:p>
    <w:p w:rsidR="00D347ED" w:rsidRPr="00CA53BB" w:rsidRDefault="00D347ED" w:rsidP="00CA53BB">
      <w:pPr>
        <w:pStyle w:val="ListParagraph"/>
        <w:spacing w:after="0"/>
        <w:ind w:left="360"/>
        <w:jc w:val="center"/>
      </w:pPr>
      <w:r>
        <w:rPr>
          <w:b/>
          <w:lang w:eastAsia="zh-CN"/>
        </w:rPr>
        <w:t>Template of the Requirement Analysis Document</w:t>
      </w:r>
    </w:p>
    <w:p w:rsidR="00D347ED" w:rsidRPr="00CB42F7" w:rsidRDefault="00D347ED" w:rsidP="00CA53BB">
      <w:pPr>
        <w:pStyle w:val="ListParagraph"/>
        <w:rPr>
          <w:b/>
          <w:lang w:eastAsia="zh-CN"/>
        </w:rPr>
      </w:pPr>
    </w:p>
    <w:p w:rsidR="00D347ED" w:rsidRDefault="00D347ED" w:rsidP="00A65AE1">
      <w:pPr>
        <w:pStyle w:val="ListParagraph"/>
        <w:numPr>
          <w:ilvl w:val="0"/>
          <w:numId w:val="8"/>
        </w:numPr>
        <w:ind w:left="360"/>
        <w:rPr>
          <w:lang w:eastAsia="zh-CN"/>
        </w:rPr>
      </w:pPr>
      <w:r w:rsidRPr="00CB42F7">
        <w:rPr>
          <w:lang w:eastAsia="zh-CN"/>
        </w:rPr>
        <w:t xml:space="preserve">Revision history </w:t>
      </w:r>
    </w:p>
    <w:p w:rsidR="00D347ED" w:rsidRPr="00F565D8" w:rsidRDefault="00D347ED" w:rsidP="00A65AE1">
      <w:pPr>
        <w:pStyle w:val="ListParagraph"/>
        <w:ind w:left="360"/>
        <w:rPr>
          <w:i/>
          <w:lang w:eastAsia="zh-CN"/>
        </w:rPr>
      </w:pPr>
      <w:r w:rsidRPr="00F565D8">
        <w:rPr>
          <w:i/>
          <w:lang w:eastAsia="zh-CN"/>
        </w:rPr>
        <w:t xml:space="preserve">&lt;Show the time, version and who write the sections or subsections of this </w:t>
      </w:r>
      <w:r>
        <w:rPr>
          <w:i/>
          <w:lang w:eastAsia="zh-CN"/>
        </w:rPr>
        <w:t>document</w:t>
      </w:r>
      <w:r w:rsidRPr="00F565D8">
        <w:rPr>
          <w:i/>
          <w:lang w:eastAsia="zh-CN"/>
        </w:rPr>
        <w:t>.&gt;</w:t>
      </w:r>
    </w:p>
    <w:p w:rsidR="00D347ED" w:rsidRPr="00CB42F7" w:rsidRDefault="00D347ED" w:rsidP="00A65AE1">
      <w:pPr>
        <w:pStyle w:val="ListParagraph"/>
        <w:ind w:left="0"/>
        <w:rPr>
          <w:lang w:eastAsia="zh-CN"/>
        </w:rPr>
      </w:pPr>
      <w:r w:rsidRPr="00CB42F7">
        <w:rPr>
          <w:lang w:eastAsia="zh-CN"/>
        </w:rPr>
        <w:t>2. Introduction</w:t>
      </w:r>
    </w:p>
    <w:p w:rsidR="00D347ED" w:rsidRDefault="00D347ED" w:rsidP="00A65AE1">
      <w:pPr>
        <w:pStyle w:val="ListParagraph"/>
        <w:ind w:left="0"/>
        <w:rPr>
          <w:lang w:eastAsia="zh-CN"/>
        </w:rPr>
      </w:pPr>
      <w:r w:rsidRPr="00CB42F7">
        <w:rPr>
          <w:lang w:eastAsia="zh-CN"/>
        </w:rPr>
        <w:t xml:space="preserve">  2.1. Purpose and scope</w:t>
      </w:r>
    </w:p>
    <w:p w:rsidR="00D347ED" w:rsidRPr="00F565D8" w:rsidRDefault="00D347ED" w:rsidP="00A65AE1">
      <w:pPr>
        <w:pStyle w:val="ListParagraph"/>
        <w:ind w:left="540"/>
        <w:rPr>
          <w:i/>
          <w:lang w:eastAsia="zh-CN"/>
        </w:rPr>
      </w:pPr>
      <w:r w:rsidRPr="00F565D8">
        <w:rPr>
          <w:i/>
          <w:lang w:eastAsia="zh-CN"/>
        </w:rPr>
        <w:t xml:space="preserve">&lt;Identify the </w:t>
      </w:r>
      <w:r>
        <w:rPr>
          <w:i/>
          <w:lang w:eastAsia="zh-CN"/>
        </w:rPr>
        <w:t>product</w:t>
      </w:r>
      <w:r w:rsidRPr="00F565D8">
        <w:rPr>
          <w:i/>
          <w:lang w:eastAsia="zh-CN"/>
        </w:rPr>
        <w:t xml:space="preserve"> whose software requirements are specified in this document, including the revision or release number. Describe the scope of the </w:t>
      </w:r>
      <w:r>
        <w:rPr>
          <w:i/>
          <w:lang w:eastAsia="zh-CN"/>
        </w:rPr>
        <w:t>system</w:t>
      </w:r>
      <w:r w:rsidRPr="00F565D8">
        <w:rPr>
          <w:i/>
          <w:lang w:eastAsia="zh-CN"/>
        </w:rPr>
        <w:t xml:space="preserve"> that is covered by this </w:t>
      </w:r>
      <w:r>
        <w:rPr>
          <w:i/>
          <w:lang w:eastAsia="zh-CN"/>
        </w:rPr>
        <w:t>product</w:t>
      </w:r>
      <w:r w:rsidRPr="00F565D8">
        <w:rPr>
          <w:i/>
          <w:lang w:eastAsia="zh-CN"/>
        </w:rPr>
        <w:t xml:space="preserve"> (what does it do and what does it not do), particularly if this </w:t>
      </w:r>
      <w:r>
        <w:rPr>
          <w:i/>
          <w:lang w:eastAsia="zh-CN"/>
        </w:rPr>
        <w:t xml:space="preserve">document </w:t>
      </w:r>
      <w:r w:rsidRPr="00F565D8">
        <w:rPr>
          <w:i/>
          <w:lang w:eastAsia="zh-CN"/>
        </w:rPr>
        <w:t>describes only part of the system or a single subsystem.&gt;</w:t>
      </w:r>
    </w:p>
    <w:p w:rsidR="00D347ED" w:rsidRDefault="00D347ED" w:rsidP="00A65AE1">
      <w:pPr>
        <w:pStyle w:val="ListParagraph"/>
        <w:ind w:left="0"/>
        <w:rPr>
          <w:lang w:eastAsia="zh-CN"/>
        </w:rPr>
      </w:pPr>
      <w:r w:rsidRPr="00CB42F7">
        <w:rPr>
          <w:lang w:eastAsia="zh-CN"/>
        </w:rPr>
        <w:t xml:space="preserve">  2.2. Definitions, acronyms, and abbreviations</w:t>
      </w:r>
    </w:p>
    <w:p w:rsidR="00D347ED" w:rsidRPr="00555138" w:rsidRDefault="00D347ED" w:rsidP="00A65AE1">
      <w:pPr>
        <w:pStyle w:val="ListParagraph"/>
        <w:ind w:left="540"/>
        <w:rPr>
          <w:i/>
          <w:lang w:eastAsia="zh-CN"/>
        </w:rPr>
      </w:pPr>
      <w:r w:rsidRPr="00555138">
        <w:rPr>
          <w:i/>
          <w:lang w:eastAsia="zh-CN"/>
        </w:rPr>
        <w:t>&lt;Describe definitions of all the terms, acronyms and abbreviations used in the document. Special attention should be paid to the clarification of terms and concepts from the domain of application.&gt;</w:t>
      </w:r>
    </w:p>
    <w:p w:rsidR="00D347ED" w:rsidRDefault="00D347ED" w:rsidP="00A65AE1">
      <w:pPr>
        <w:pStyle w:val="ListParagraph"/>
        <w:tabs>
          <w:tab w:val="left" w:pos="6400"/>
        </w:tabs>
        <w:ind w:left="0"/>
        <w:rPr>
          <w:lang w:eastAsia="zh-CN"/>
        </w:rPr>
      </w:pPr>
      <w:r w:rsidRPr="00CB42F7">
        <w:rPr>
          <w:lang w:eastAsia="zh-CN"/>
        </w:rPr>
        <w:t xml:space="preserve">  2.3. References</w:t>
      </w:r>
    </w:p>
    <w:p w:rsidR="00D347ED" w:rsidRPr="006A4532" w:rsidRDefault="00D347ED" w:rsidP="00A65AE1">
      <w:pPr>
        <w:pStyle w:val="ListParagraph"/>
        <w:tabs>
          <w:tab w:val="left" w:pos="6400"/>
        </w:tabs>
        <w:ind w:left="540"/>
        <w:rPr>
          <w:i/>
          <w:lang w:eastAsia="zh-CN"/>
        </w:rPr>
      </w:pPr>
      <w:r w:rsidRPr="006A4532">
        <w:rPr>
          <w:i/>
          <w:lang w:eastAsia="zh-CN"/>
        </w:rPr>
        <w:t xml:space="preserve">&lt;List any other documents or Web addresses to which this </w:t>
      </w:r>
      <w:r>
        <w:rPr>
          <w:i/>
          <w:lang w:eastAsia="zh-CN"/>
        </w:rPr>
        <w:t>document</w:t>
      </w:r>
      <w:r w:rsidRPr="006A4532">
        <w:rPr>
          <w:i/>
          <w:lang w:eastAsia="zh-CN"/>
        </w:rP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RPr="006A4532">
        <w:rPr>
          <w:i/>
          <w:lang w:eastAsia="zh-CN"/>
        </w:rPr>
        <w:tab/>
      </w:r>
    </w:p>
    <w:p w:rsidR="00D347ED" w:rsidRDefault="00D347ED" w:rsidP="00A65AE1">
      <w:pPr>
        <w:pStyle w:val="ListParagraph"/>
        <w:ind w:left="0"/>
        <w:rPr>
          <w:lang w:eastAsia="zh-CN"/>
        </w:rPr>
      </w:pPr>
      <w:r w:rsidRPr="00CB42F7">
        <w:rPr>
          <w:lang w:eastAsia="zh-CN"/>
        </w:rPr>
        <w:t xml:space="preserve">  2.4. Overview</w:t>
      </w:r>
    </w:p>
    <w:p w:rsidR="00D347ED" w:rsidRPr="0048667E" w:rsidRDefault="00D347ED" w:rsidP="00A65AE1">
      <w:pPr>
        <w:pStyle w:val="ListParagraph"/>
        <w:ind w:left="540"/>
        <w:rPr>
          <w:i/>
          <w:lang w:eastAsia="zh-CN"/>
        </w:rPr>
      </w:pPr>
      <w:r w:rsidRPr="0048667E">
        <w:rPr>
          <w:i/>
          <w:lang w:eastAsia="zh-CN"/>
        </w:rPr>
        <w:t>&lt;Contain an outline of the remainder of the document.&gt;</w:t>
      </w:r>
    </w:p>
    <w:p w:rsidR="00D347ED" w:rsidRPr="00CB42F7" w:rsidRDefault="00D347ED" w:rsidP="00A65AE1">
      <w:pPr>
        <w:pStyle w:val="ListParagraph"/>
        <w:ind w:left="0"/>
        <w:rPr>
          <w:lang w:eastAsia="zh-CN"/>
        </w:rPr>
      </w:pPr>
      <w:r w:rsidRPr="00CB42F7">
        <w:rPr>
          <w:lang w:eastAsia="zh-CN"/>
        </w:rPr>
        <w:t>3. Overall description</w:t>
      </w:r>
    </w:p>
    <w:p w:rsidR="00D347ED" w:rsidRDefault="00D347ED" w:rsidP="00A65AE1">
      <w:pPr>
        <w:pStyle w:val="ListParagraph"/>
        <w:ind w:left="0"/>
        <w:rPr>
          <w:lang w:eastAsia="zh-CN"/>
        </w:rPr>
      </w:pPr>
      <w:r w:rsidRPr="00CB42F7">
        <w:rPr>
          <w:lang w:eastAsia="zh-CN"/>
        </w:rPr>
        <w:t xml:space="preserve">  3.1. Product functions</w:t>
      </w:r>
    </w:p>
    <w:p w:rsidR="00D347ED" w:rsidRPr="00FF3DAC" w:rsidRDefault="00D347ED" w:rsidP="00A65AE1">
      <w:pPr>
        <w:pStyle w:val="ListParagraph"/>
        <w:ind w:left="540"/>
        <w:rPr>
          <w:i/>
          <w:lang w:eastAsia="zh-CN"/>
        </w:rPr>
      </w:pPr>
      <w:r w:rsidRPr="00FF3DAC">
        <w:rPr>
          <w:i/>
          <w:lang w:eastAsia="zh-CN"/>
        </w:rPr>
        <w:t xml:space="preserve">&lt;Summarize the major features the </w:t>
      </w:r>
      <w:r>
        <w:rPr>
          <w:i/>
          <w:lang w:eastAsia="zh-CN"/>
        </w:rPr>
        <w:t>product</w:t>
      </w:r>
      <w:r w:rsidRPr="00FF3DAC">
        <w:rPr>
          <w:i/>
          <w:lang w:eastAsia="zh-CN"/>
        </w:rPr>
        <w:t xml:space="preserve"> contains or the significant functions that it performs or lets the user perform. Details will be provided in </w:t>
      </w:r>
      <w:r>
        <w:rPr>
          <w:i/>
          <w:lang w:eastAsia="zh-CN"/>
        </w:rPr>
        <w:t>the next section</w:t>
      </w:r>
      <w:r w:rsidRPr="00FF3DAC">
        <w:rPr>
          <w:i/>
          <w:lang w:eastAsia="zh-CN"/>
        </w:rPr>
        <w:t>,</w:t>
      </w:r>
      <w:r>
        <w:rPr>
          <w:i/>
          <w:lang w:eastAsia="zh-CN"/>
        </w:rPr>
        <w:t xml:space="preserve"> </w:t>
      </w:r>
      <w:r w:rsidRPr="00FF3DAC">
        <w:rPr>
          <w:i/>
          <w:lang w:eastAsia="zh-CN"/>
        </w:rPr>
        <w:t xml:space="preserve">so only a high level summary is needed here. </w:t>
      </w:r>
      <w:r>
        <w:rPr>
          <w:i/>
          <w:lang w:eastAsia="zh-CN"/>
        </w:rPr>
        <w:t xml:space="preserve"> </w:t>
      </w:r>
      <w:r w:rsidRPr="00FF3DAC">
        <w:rPr>
          <w:i/>
          <w:lang w:eastAsia="zh-CN"/>
        </w:rPr>
        <w:t xml:space="preserve">Organize the functions to make them understandable to any reader of the </w:t>
      </w:r>
      <w:r>
        <w:rPr>
          <w:i/>
          <w:lang w:eastAsia="zh-CN"/>
        </w:rPr>
        <w:t>document</w:t>
      </w:r>
      <w:r w:rsidRPr="00FF3DAC">
        <w:rPr>
          <w:i/>
          <w:lang w:eastAsia="zh-CN"/>
        </w:rPr>
        <w:t>. A picture of the major groups of related requirements and how they relate, such as a top level data flow diagram or a use case diagram, is often effective.&gt;</w:t>
      </w:r>
    </w:p>
    <w:p w:rsidR="00D347ED" w:rsidRDefault="00D347ED" w:rsidP="00A65AE1">
      <w:pPr>
        <w:pStyle w:val="ListParagraph"/>
        <w:ind w:left="0"/>
        <w:rPr>
          <w:lang w:eastAsia="zh-CN"/>
        </w:rPr>
      </w:pPr>
      <w:r w:rsidRPr="00CB42F7">
        <w:rPr>
          <w:lang w:eastAsia="zh-CN"/>
        </w:rPr>
        <w:t xml:space="preserve">  3.2. User characteristics</w:t>
      </w:r>
    </w:p>
    <w:p w:rsidR="00D347ED" w:rsidRPr="00D65143" w:rsidRDefault="00D347ED" w:rsidP="00A65AE1">
      <w:pPr>
        <w:pStyle w:val="ListParagraph"/>
        <w:ind w:left="540"/>
        <w:rPr>
          <w:i/>
          <w:lang w:eastAsia="zh-CN"/>
        </w:rPr>
      </w:pPr>
      <w:r w:rsidRPr="00D65143">
        <w:rPr>
          <w:i/>
          <w:lang w:eastAsia="zh-CN"/>
        </w:rPr>
        <w:t xml:space="preserve">&lt;Identify the various user classes that you anticipate will use this </w:t>
      </w:r>
      <w:r>
        <w:rPr>
          <w:i/>
          <w:lang w:eastAsia="zh-CN"/>
        </w:rPr>
        <w:t>product</w:t>
      </w:r>
      <w:r w:rsidRPr="00D65143">
        <w:rPr>
          <w:i/>
          <w:lang w:eastAsia="zh-CN"/>
        </w:rPr>
        <w: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D347ED" w:rsidRDefault="00D347ED" w:rsidP="00A65AE1">
      <w:pPr>
        <w:pStyle w:val="ListParagraph"/>
        <w:ind w:left="0"/>
        <w:rPr>
          <w:lang w:eastAsia="zh-CN"/>
        </w:rPr>
      </w:pPr>
      <w:r w:rsidRPr="00CB42F7">
        <w:rPr>
          <w:lang w:eastAsia="zh-CN"/>
        </w:rPr>
        <w:t xml:space="preserve">  3.3. Constraints</w:t>
      </w:r>
    </w:p>
    <w:p w:rsidR="00D347ED" w:rsidRPr="00117E0E" w:rsidRDefault="00D347ED" w:rsidP="00A65AE1">
      <w:pPr>
        <w:pStyle w:val="ListParagraph"/>
        <w:ind w:left="540"/>
        <w:rPr>
          <w:i/>
          <w:lang w:eastAsia="zh-CN"/>
        </w:rPr>
      </w:pPr>
      <w:r w:rsidRPr="00117E0E">
        <w:rPr>
          <w:i/>
          <w:lang w:eastAsia="zh-C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D347ED" w:rsidRDefault="00D347ED" w:rsidP="00A65AE1">
      <w:pPr>
        <w:pStyle w:val="ListParagraph"/>
        <w:ind w:left="0"/>
        <w:rPr>
          <w:lang w:eastAsia="zh-CN"/>
        </w:rPr>
      </w:pPr>
      <w:r w:rsidRPr="00CB42F7">
        <w:rPr>
          <w:lang w:eastAsia="zh-CN"/>
        </w:rPr>
        <w:t xml:space="preserve">  3.4. Assumptions and dependencies</w:t>
      </w:r>
    </w:p>
    <w:p w:rsidR="00D347ED" w:rsidRPr="009312E5" w:rsidRDefault="00D347ED" w:rsidP="00A65AE1">
      <w:pPr>
        <w:pStyle w:val="ListParagraph"/>
        <w:ind w:left="540"/>
        <w:rPr>
          <w:i/>
          <w:lang w:eastAsia="zh-CN"/>
        </w:rPr>
      </w:pPr>
      <w:r w:rsidRPr="009312E5">
        <w:rPr>
          <w:i/>
          <w:lang w:eastAsia="zh-CN"/>
        </w:rPr>
        <w:t xml:space="preserve">&lt;List any assumed factors (as opposed to known facts) that could affect the requirements stated in the </w:t>
      </w:r>
      <w:r>
        <w:rPr>
          <w:i/>
          <w:lang w:eastAsia="zh-CN"/>
        </w:rPr>
        <w:t>document</w:t>
      </w:r>
      <w:r w:rsidRPr="009312E5">
        <w:rPr>
          <w:i/>
          <w:lang w:eastAsia="zh-CN"/>
        </w:rP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D347ED" w:rsidRDefault="00D347ED" w:rsidP="00A65AE1">
      <w:pPr>
        <w:pStyle w:val="ListParagraph"/>
        <w:ind w:left="0"/>
        <w:rPr>
          <w:lang w:eastAsia="zh-CN"/>
        </w:rPr>
      </w:pPr>
      <w:r w:rsidRPr="00CB42F7">
        <w:rPr>
          <w:lang w:eastAsia="zh-CN"/>
        </w:rPr>
        <w:t>4. Specific requirements</w:t>
      </w:r>
    </w:p>
    <w:p w:rsidR="00D347ED" w:rsidRPr="00DC0CD3" w:rsidRDefault="00D347ED" w:rsidP="00A65AE1">
      <w:pPr>
        <w:pStyle w:val="ListParagraph"/>
        <w:ind w:left="243"/>
        <w:rPr>
          <w:i/>
          <w:lang w:eastAsia="zh-CN"/>
        </w:rPr>
      </w:pPr>
      <w:r w:rsidRPr="00DC0CD3">
        <w:rPr>
          <w:i/>
          <w:lang w:eastAsia="zh-CN"/>
        </w:rPr>
        <w:t xml:space="preserve">&lt;This template illustrates organizing the functional requirements for the </w:t>
      </w:r>
      <w:r>
        <w:rPr>
          <w:i/>
          <w:lang w:eastAsia="zh-CN"/>
        </w:rPr>
        <w:t>product</w:t>
      </w:r>
      <w:r w:rsidRPr="00DC0CD3">
        <w:rPr>
          <w:i/>
          <w:lang w:eastAsia="zh-CN"/>
        </w:rPr>
        <w:t xml:space="preserve"> by system features, the major services provided by the </w:t>
      </w:r>
      <w:r>
        <w:rPr>
          <w:i/>
          <w:lang w:eastAsia="zh-CN"/>
        </w:rPr>
        <w:t>product</w:t>
      </w:r>
      <w:r w:rsidRPr="00DC0CD3">
        <w:rPr>
          <w:i/>
          <w:lang w:eastAsia="zh-CN"/>
        </w:rPr>
        <w:t xml:space="preserve">. You may prefer to organize this section by use case, mode of operation, user class, object class, functional hierarchy, or combinations of these, whatever makes the most logical sense for your </w:t>
      </w:r>
      <w:r>
        <w:rPr>
          <w:i/>
          <w:lang w:eastAsia="zh-CN"/>
        </w:rPr>
        <w:t>product</w:t>
      </w:r>
      <w:r w:rsidRPr="00DC0CD3">
        <w:rPr>
          <w:i/>
          <w:lang w:eastAsia="zh-CN"/>
        </w:rPr>
        <w:t>.&gt;</w:t>
      </w:r>
    </w:p>
    <w:p w:rsidR="00D347ED" w:rsidRPr="00CB42F7" w:rsidRDefault="00D347ED" w:rsidP="00A65AE1">
      <w:pPr>
        <w:pStyle w:val="ListParagraph"/>
        <w:ind w:left="0"/>
        <w:rPr>
          <w:lang w:eastAsia="zh-CN"/>
        </w:rPr>
      </w:pPr>
      <w:r w:rsidRPr="00CB42F7">
        <w:rPr>
          <w:lang w:eastAsia="zh-CN"/>
        </w:rPr>
        <w:t xml:space="preserve">  4.1. External Interface Requirements</w:t>
      </w:r>
    </w:p>
    <w:p w:rsidR="00D347ED" w:rsidRDefault="00D347ED" w:rsidP="00A65AE1">
      <w:pPr>
        <w:pStyle w:val="ListParagraph"/>
        <w:ind w:left="0"/>
        <w:rPr>
          <w:lang w:eastAsia="zh-CN"/>
        </w:rPr>
      </w:pPr>
      <w:r>
        <w:rPr>
          <w:lang w:eastAsia="zh-CN"/>
        </w:rPr>
        <w:t xml:space="preserve">    </w:t>
      </w:r>
      <w:r w:rsidRPr="00CB42F7">
        <w:rPr>
          <w:lang w:eastAsia="zh-CN"/>
        </w:rPr>
        <w:t>4.1.1. User Interfaces</w:t>
      </w:r>
    </w:p>
    <w:p w:rsidR="00D347ED" w:rsidRPr="001F121B" w:rsidRDefault="00D347ED" w:rsidP="00A65AE1">
      <w:pPr>
        <w:pStyle w:val="ListParagraph"/>
        <w:ind w:left="810"/>
        <w:rPr>
          <w:i/>
          <w:lang w:eastAsia="zh-CN"/>
        </w:rPr>
      </w:pPr>
      <w:r w:rsidRPr="001F121B">
        <w:rPr>
          <w:i/>
          <w:lang w:eastAsia="zh-C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D347ED" w:rsidRDefault="00D347ED" w:rsidP="00A65AE1">
      <w:pPr>
        <w:pStyle w:val="ListParagraph"/>
        <w:ind w:left="0"/>
        <w:rPr>
          <w:lang w:eastAsia="zh-CN"/>
        </w:rPr>
      </w:pPr>
      <w:r>
        <w:rPr>
          <w:lang w:eastAsia="zh-CN"/>
        </w:rPr>
        <w:t xml:space="preserve">    </w:t>
      </w:r>
      <w:r w:rsidRPr="00CB42F7">
        <w:rPr>
          <w:lang w:eastAsia="zh-CN"/>
        </w:rPr>
        <w:t>4.1.2. Hardware Interfaces</w:t>
      </w:r>
    </w:p>
    <w:p w:rsidR="00D347ED" w:rsidRPr="00673DF8" w:rsidRDefault="00D347ED" w:rsidP="00A65AE1">
      <w:pPr>
        <w:pStyle w:val="ListParagraph"/>
        <w:ind w:left="810"/>
        <w:rPr>
          <w:i/>
          <w:lang w:eastAsia="zh-CN"/>
        </w:rPr>
      </w:pPr>
      <w:r w:rsidRPr="00673DF8">
        <w:rPr>
          <w:i/>
          <w:lang w:eastAsia="zh-C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D347ED" w:rsidRDefault="00D347ED" w:rsidP="00A65AE1">
      <w:pPr>
        <w:pStyle w:val="ListParagraph"/>
        <w:ind w:left="0" w:firstLine="210"/>
        <w:rPr>
          <w:lang w:eastAsia="zh-CN"/>
        </w:rPr>
      </w:pPr>
      <w:r w:rsidRPr="00CB42F7">
        <w:rPr>
          <w:lang w:eastAsia="zh-CN"/>
        </w:rPr>
        <w:t>4.1.3. Software Interfaces</w:t>
      </w:r>
    </w:p>
    <w:p w:rsidR="00D347ED" w:rsidRPr="009D561E" w:rsidRDefault="00D347ED" w:rsidP="00A65AE1">
      <w:pPr>
        <w:pStyle w:val="ListParagraph"/>
        <w:ind w:left="810"/>
        <w:rPr>
          <w:i/>
          <w:lang w:eastAsia="zh-CN"/>
        </w:rPr>
      </w:pPr>
      <w:r w:rsidRPr="009D561E">
        <w:rPr>
          <w:i/>
          <w:lang w:eastAsia="zh-C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D347ED" w:rsidRDefault="00D347ED" w:rsidP="00A65AE1">
      <w:pPr>
        <w:pStyle w:val="ListParagraph"/>
        <w:ind w:left="0" w:firstLine="210"/>
        <w:rPr>
          <w:lang w:eastAsia="zh-CN"/>
        </w:rPr>
      </w:pPr>
      <w:r w:rsidRPr="00CB42F7">
        <w:rPr>
          <w:lang w:eastAsia="zh-CN"/>
        </w:rPr>
        <w:t>4.1.4. Communication Interfaces</w:t>
      </w:r>
    </w:p>
    <w:p w:rsidR="00D347ED" w:rsidRPr="00844EEE" w:rsidRDefault="00D347ED" w:rsidP="00A65AE1">
      <w:pPr>
        <w:pStyle w:val="ListParagraph"/>
        <w:ind w:left="810"/>
        <w:rPr>
          <w:i/>
          <w:lang w:eastAsia="zh-CN"/>
        </w:rPr>
      </w:pPr>
      <w:r w:rsidRPr="00844EEE">
        <w:rPr>
          <w:i/>
          <w:lang w:eastAsia="zh-C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347ED" w:rsidRDefault="00D347ED" w:rsidP="00A65AE1">
      <w:pPr>
        <w:pStyle w:val="ListParagraph"/>
        <w:ind w:left="0"/>
        <w:rPr>
          <w:lang w:eastAsia="zh-CN"/>
        </w:rPr>
      </w:pPr>
      <w:r w:rsidRPr="00CB42F7">
        <w:rPr>
          <w:lang w:eastAsia="zh-CN"/>
        </w:rPr>
        <w:t xml:space="preserve">  4.2. Functional requirements</w:t>
      </w:r>
    </w:p>
    <w:p w:rsidR="00D347ED" w:rsidRPr="008926AC" w:rsidRDefault="00D347ED" w:rsidP="00A65AE1">
      <w:pPr>
        <w:pStyle w:val="ListParagraph"/>
        <w:ind w:left="540"/>
        <w:rPr>
          <w:i/>
          <w:lang w:eastAsia="zh-CN"/>
        </w:rPr>
      </w:pPr>
      <w:r w:rsidRPr="008926AC">
        <w:rPr>
          <w:i/>
          <w:lang w:eastAsia="zh-CN"/>
        </w:rPr>
        <w:t>&lt;Describe how the transformation of inputs to outputs is achieved. The description is given for each class of functions, and sometimes for each individual function. To a certain extent, this description can be seen as a solution to the user. This component of the requirement specification is the main starting point for the design phase.&gt;</w:t>
      </w:r>
    </w:p>
    <w:p w:rsidR="00D347ED" w:rsidRDefault="00D347ED" w:rsidP="00A65AE1">
      <w:pPr>
        <w:pStyle w:val="ListParagraph"/>
        <w:ind w:left="0"/>
        <w:rPr>
          <w:lang w:eastAsia="zh-CN"/>
        </w:rPr>
      </w:pPr>
      <w:r w:rsidRPr="00CB42F7">
        <w:rPr>
          <w:lang w:eastAsia="zh-CN"/>
        </w:rPr>
        <w:t xml:space="preserve">  4.3. Performance requirements</w:t>
      </w:r>
    </w:p>
    <w:p w:rsidR="00D347ED" w:rsidRPr="008F2673" w:rsidRDefault="00D347ED" w:rsidP="00A65AE1">
      <w:pPr>
        <w:pStyle w:val="ListParagraph"/>
        <w:ind w:left="540"/>
        <w:rPr>
          <w:i/>
          <w:lang w:eastAsia="zh-CN"/>
        </w:rPr>
      </w:pPr>
      <w:r w:rsidRPr="008F2673">
        <w:rPr>
          <w:i/>
          <w:lang w:eastAsia="zh-C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D347ED" w:rsidRDefault="00D347ED" w:rsidP="00A65AE1">
      <w:pPr>
        <w:pStyle w:val="ListParagraph"/>
        <w:ind w:left="0"/>
        <w:rPr>
          <w:lang w:eastAsia="zh-CN"/>
        </w:rPr>
      </w:pPr>
      <w:r w:rsidRPr="00CB42F7">
        <w:rPr>
          <w:lang w:eastAsia="zh-CN"/>
        </w:rPr>
        <w:t xml:space="preserve">  4.4. Design constraints</w:t>
      </w:r>
    </w:p>
    <w:p w:rsidR="00D347ED" w:rsidRPr="00394F58" w:rsidRDefault="00D347ED" w:rsidP="00A65AE1">
      <w:pPr>
        <w:pStyle w:val="ListParagraph"/>
        <w:ind w:left="540"/>
        <w:rPr>
          <w:i/>
          <w:lang w:eastAsia="zh-CN"/>
        </w:rPr>
      </w:pPr>
      <w:r w:rsidRPr="00394F58">
        <w:rPr>
          <w:i/>
          <w:lang w:eastAsia="zh-CN"/>
        </w:rPr>
        <w:t>&lt;Design constraints may result from such things as the prescribed use of certain standards or hardware.&gt;</w:t>
      </w:r>
    </w:p>
    <w:p w:rsidR="00D347ED" w:rsidRDefault="00D347ED" w:rsidP="00A65AE1">
      <w:pPr>
        <w:pStyle w:val="ListParagraph"/>
        <w:spacing w:after="0"/>
        <w:ind w:left="0"/>
        <w:rPr>
          <w:lang w:eastAsia="zh-CN"/>
        </w:rPr>
      </w:pPr>
      <w:r w:rsidRPr="00CB42F7">
        <w:rPr>
          <w:lang w:eastAsia="zh-CN"/>
        </w:rPr>
        <w:t xml:space="preserve">  4.5. Software system attributes</w:t>
      </w:r>
    </w:p>
    <w:p w:rsidR="00D347ED" w:rsidRPr="00E62783" w:rsidRDefault="00D347ED" w:rsidP="00A65AE1">
      <w:pPr>
        <w:pStyle w:val="ListParagraph"/>
        <w:tabs>
          <w:tab w:val="left" w:pos="0"/>
        </w:tabs>
        <w:spacing w:after="0"/>
        <w:ind w:left="540"/>
        <w:rPr>
          <w:i/>
          <w:lang w:eastAsia="zh-CN"/>
        </w:rPr>
      </w:pPr>
      <w:r w:rsidRPr="00E62783">
        <w:rPr>
          <w:i/>
          <w:lang w:eastAsia="zh-CN"/>
        </w:rPr>
        <w:t>&lt;Particular attention is paid to quality aspects</w:t>
      </w:r>
      <w:r>
        <w:rPr>
          <w:i/>
          <w:lang w:eastAsia="zh-CN"/>
        </w:rPr>
        <w:t>, such as availability, security, and maitainability</w:t>
      </w:r>
      <w:r w:rsidRPr="00E62783">
        <w:rPr>
          <w:i/>
          <w:lang w:eastAsia="zh-CN"/>
        </w:rPr>
        <w:t>. These requirements must be measurable and verifiable. They must be stated in objective terms.&gt;</w:t>
      </w:r>
    </w:p>
    <w:p w:rsidR="00D347ED" w:rsidRPr="00CB42F7" w:rsidRDefault="00D347ED" w:rsidP="00CA53BB">
      <w:pPr>
        <w:pStyle w:val="ListParagraph"/>
        <w:spacing w:after="0"/>
        <w:ind w:left="360"/>
      </w:pPr>
    </w:p>
    <w:p w:rsidR="00D347ED" w:rsidRPr="00CB42F7" w:rsidRDefault="00D347ED" w:rsidP="008B4B0D">
      <w:pPr>
        <w:pStyle w:val="ListParagraph"/>
        <w:spacing w:after="0"/>
        <w:ind w:left="360"/>
        <w:rPr>
          <w:b/>
          <w:lang w:eastAsia="zh-CN"/>
        </w:rPr>
      </w:pPr>
    </w:p>
    <w:p w:rsidR="00D347ED" w:rsidRPr="00CB42F7" w:rsidRDefault="00D347ED" w:rsidP="008B4B0D">
      <w:pPr>
        <w:pStyle w:val="ListParagraph"/>
        <w:spacing w:after="0"/>
        <w:ind w:left="360"/>
        <w:rPr>
          <w:b/>
          <w:lang w:eastAsia="zh-CN"/>
        </w:rPr>
      </w:pPr>
    </w:p>
    <w:p w:rsidR="00D347ED" w:rsidRPr="00CB42F7" w:rsidRDefault="00D347ED">
      <w:pPr>
        <w:spacing w:after="200" w:line="276" w:lineRule="auto"/>
        <w:rPr>
          <w:rFonts w:ascii="Calibri" w:hAnsi="Calibri"/>
          <w:b/>
          <w:noProof/>
          <w:sz w:val="24"/>
          <w:lang w:eastAsia="zh-CN"/>
        </w:rPr>
      </w:pPr>
      <w:r w:rsidRPr="00CB42F7">
        <w:rPr>
          <w:rFonts w:ascii="Calibri" w:hAnsi="Calibri"/>
          <w:b/>
          <w:lang w:eastAsia="zh-CN"/>
        </w:rPr>
        <w:br w:type="page"/>
      </w:r>
    </w:p>
    <w:p w:rsidR="00D347ED" w:rsidRPr="00CB42F7" w:rsidRDefault="00D347ED" w:rsidP="00994CD0">
      <w:pPr>
        <w:jc w:val="center"/>
        <w:rPr>
          <w:rFonts w:ascii="Calibri" w:hAnsi="Calibri"/>
          <w:b/>
          <w:sz w:val="28"/>
          <w:szCs w:val="28"/>
          <w:lang w:eastAsia="zh-CN"/>
        </w:rPr>
      </w:pPr>
      <w:r w:rsidRPr="00CB42F7">
        <w:rPr>
          <w:rFonts w:ascii="Calibri" w:hAnsi="Calibri"/>
          <w:b/>
          <w:sz w:val="28"/>
          <w:szCs w:val="28"/>
          <w:lang w:eastAsia="zh-CN"/>
        </w:rPr>
        <w:t xml:space="preserve">Assessment Instrument for Outcome </w:t>
      </w:r>
      <w:r>
        <w:rPr>
          <w:rFonts w:ascii="Calibri" w:hAnsi="Calibri"/>
          <w:b/>
          <w:sz w:val="28"/>
          <w:szCs w:val="28"/>
          <w:lang w:eastAsia="zh-CN"/>
        </w:rPr>
        <w:t>(</w:t>
      </w:r>
      <w:r w:rsidRPr="00CB42F7">
        <w:rPr>
          <w:rFonts w:ascii="Calibri" w:hAnsi="Calibri"/>
          <w:b/>
          <w:sz w:val="28"/>
          <w:szCs w:val="28"/>
          <w:lang w:eastAsia="zh-CN"/>
        </w:rPr>
        <w:t>b</w:t>
      </w:r>
      <w:r>
        <w:rPr>
          <w:rFonts w:ascii="Calibri" w:hAnsi="Calibri"/>
          <w:b/>
          <w:sz w:val="28"/>
          <w:szCs w:val="28"/>
          <w:lang w:eastAsia="zh-CN"/>
        </w:rPr>
        <w:t>)</w:t>
      </w:r>
    </w:p>
    <w:p w:rsidR="00D347ED" w:rsidRPr="00CB42F7" w:rsidRDefault="00D347ED" w:rsidP="007E2EFB">
      <w:pPr>
        <w:rPr>
          <w:rFonts w:ascii="Calibri" w:hAnsi="Calibri"/>
          <w:b/>
          <w:sz w:val="22"/>
          <w:szCs w:val="22"/>
          <w:lang w:eastAsia="zh-CN"/>
        </w:rPr>
      </w:pPr>
    </w:p>
    <w:p w:rsidR="00D347ED" w:rsidRPr="00CB42F7" w:rsidRDefault="00D347ED" w:rsidP="008B4B0D">
      <w:pPr>
        <w:pStyle w:val="ListParagraph"/>
        <w:numPr>
          <w:ilvl w:val="0"/>
          <w:numId w:val="7"/>
        </w:numPr>
        <w:spacing w:after="0"/>
      </w:pPr>
      <w:r w:rsidRPr="00CB42F7">
        <w:rPr>
          <w:b/>
        </w:rPr>
        <w:t>Outcome</w:t>
      </w:r>
      <w:r w:rsidRPr="00892F78">
        <w:rPr>
          <w:b/>
          <w:i/>
        </w:rPr>
        <w:t xml:space="preserve"> </w:t>
      </w:r>
      <w:r w:rsidRPr="00892F78">
        <w:rPr>
          <w:b/>
          <w:color w:val="000000"/>
        </w:rPr>
        <w:t>(b)</w:t>
      </w:r>
      <w:r>
        <w:rPr>
          <w:color w:val="000000"/>
          <w:lang w:eastAsia="zh-CN"/>
        </w:rPr>
        <w:t>:</w:t>
      </w:r>
      <w:r w:rsidRPr="00CB42F7">
        <w:rPr>
          <w:color w:val="000000"/>
        </w:rPr>
        <w:t xml:space="preserve"> An ability to analyze a problem, and identify and define the computing requirements appropriate to its solution.</w:t>
      </w:r>
    </w:p>
    <w:p w:rsidR="00D347ED" w:rsidRPr="00CB42F7" w:rsidRDefault="00D347ED" w:rsidP="00994CD0">
      <w:pPr>
        <w:pStyle w:val="ListParagraph"/>
        <w:numPr>
          <w:ilvl w:val="0"/>
          <w:numId w:val="7"/>
        </w:numPr>
        <w:spacing w:after="0"/>
        <w:rPr>
          <w:lang w:eastAsia="zh-CN"/>
        </w:rPr>
      </w:pPr>
      <w:r w:rsidRPr="00CB42F7">
        <w:rPr>
          <w:b/>
          <w:lang w:eastAsia="zh-CN"/>
        </w:rPr>
        <w:t>Student Work:</w:t>
      </w:r>
      <w:r w:rsidRPr="0045123E">
        <w:rPr>
          <w:lang w:eastAsia="zh-CN"/>
        </w:rPr>
        <w:t xml:space="preserve"> R</w:t>
      </w:r>
      <w:r>
        <w:rPr>
          <w:lang w:eastAsia="zh-CN"/>
        </w:rPr>
        <w:t xml:space="preserve">equirement analysis documents completed by students in </w:t>
      </w:r>
      <w:r w:rsidRPr="00CB42F7">
        <w:rPr>
          <w:lang w:eastAsia="zh-CN"/>
        </w:rPr>
        <w:t>CMSC 4513 Software Design and Development.</w:t>
      </w:r>
    </w:p>
    <w:p w:rsidR="00D347ED" w:rsidRPr="00CB42F7" w:rsidRDefault="00D347ED" w:rsidP="008B4B0D">
      <w:pPr>
        <w:pStyle w:val="ListParagraph"/>
        <w:numPr>
          <w:ilvl w:val="0"/>
          <w:numId w:val="7"/>
        </w:numPr>
        <w:spacing w:after="0"/>
        <w:rPr>
          <w:b/>
        </w:rPr>
      </w:pPr>
      <w:r w:rsidRPr="00CB42F7">
        <w:rPr>
          <w:b/>
          <w:lang w:eastAsia="zh-CN"/>
        </w:rPr>
        <w:t>Evaluation Questions:</w:t>
      </w:r>
    </w:p>
    <w:p w:rsidR="00D347ED" w:rsidRPr="00CB42F7" w:rsidRDefault="00D347ED" w:rsidP="00CB42F7">
      <w:pPr>
        <w:pStyle w:val="ListParagraph"/>
        <w:spacing w:after="0"/>
        <w:ind w:left="360"/>
        <w:rPr>
          <w:b/>
        </w:rPr>
      </w:pPr>
    </w:p>
    <w:p w:rsidR="00D347ED" w:rsidRPr="00E34D69" w:rsidRDefault="00D347ED" w:rsidP="00CB42F7">
      <w:pPr>
        <w:pStyle w:val="ListParagraph"/>
        <w:numPr>
          <w:ilvl w:val="1"/>
          <w:numId w:val="7"/>
        </w:numPr>
      </w:pPr>
      <w:r>
        <w:rPr>
          <w:lang w:eastAsia="zh-CN"/>
        </w:rPr>
        <w:t>Section 3.2 (</w:t>
      </w:r>
      <w:r w:rsidRPr="00CB42F7">
        <w:rPr>
          <w:lang w:eastAsia="zh-CN"/>
        </w:rPr>
        <w:t>User characteristics</w:t>
      </w:r>
      <w:r>
        <w:rPr>
          <w:lang w:eastAsia="zh-CN"/>
        </w:rPr>
        <w:t xml:space="preserve">) documents </w:t>
      </w:r>
      <w:r w:rsidRPr="00CB42F7">
        <w:t xml:space="preserve">various </w:t>
      </w:r>
      <w:r>
        <w:rPr>
          <w:lang w:eastAsia="zh-CN"/>
        </w:rPr>
        <w:t xml:space="preserve">classes of </w:t>
      </w:r>
      <w:r w:rsidRPr="00CB42F7">
        <w:t>user</w:t>
      </w:r>
      <w:r>
        <w:rPr>
          <w:lang w:eastAsia="zh-CN"/>
        </w:rPr>
        <w:t xml:space="preserve">s who will </w:t>
      </w:r>
      <w:r w:rsidRPr="00CB42F7">
        <w:t xml:space="preserve">use </w:t>
      </w:r>
      <w:r>
        <w:rPr>
          <w:lang w:eastAsia="zh-CN"/>
        </w:rPr>
        <w:t>the system.            Yes          No</w:t>
      </w:r>
    </w:p>
    <w:p w:rsidR="00D347ED" w:rsidRPr="00CB42F7" w:rsidRDefault="00D347ED" w:rsidP="00CB42F7">
      <w:pPr>
        <w:pStyle w:val="ListParagraph"/>
        <w:numPr>
          <w:ilvl w:val="1"/>
          <w:numId w:val="7"/>
        </w:numPr>
      </w:pPr>
      <w:r>
        <w:rPr>
          <w:lang w:eastAsia="zh-CN"/>
        </w:rPr>
        <w:t xml:space="preserve">Is the </w:t>
      </w:r>
      <w:r w:rsidRPr="00CB42F7">
        <w:t>scope</w:t>
      </w:r>
      <w:r>
        <w:rPr>
          <w:lang w:eastAsia="zh-CN"/>
        </w:rPr>
        <w:t xml:space="preserve"> of the product (</w:t>
      </w:r>
      <w:r w:rsidRPr="00177E7D">
        <w:t>what does it do and what does it not do</w:t>
      </w:r>
      <w:r>
        <w:rPr>
          <w:lang w:eastAsia="zh-CN"/>
        </w:rPr>
        <w:t>) correctly specified in Section 2.1?            Yes          No</w:t>
      </w:r>
    </w:p>
    <w:p w:rsidR="00D347ED" w:rsidRPr="00CB42F7" w:rsidRDefault="00D347ED" w:rsidP="00CB42F7">
      <w:pPr>
        <w:pStyle w:val="ListParagraph"/>
        <w:numPr>
          <w:ilvl w:val="1"/>
          <w:numId w:val="7"/>
        </w:numPr>
      </w:pPr>
      <w:r w:rsidRPr="00171F4F">
        <w:rPr>
          <w:lang w:eastAsia="zh-CN"/>
        </w:rPr>
        <w:t>Are</w:t>
      </w:r>
      <w:r w:rsidRPr="00CB42F7">
        <w:t xml:space="preserve"> the logical characteristics of each interface between the </w:t>
      </w:r>
      <w:r>
        <w:rPr>
          <w:lang w:eastAsia="zh-CN"/>
        </w:rPr>
        <w:t>product</w:t>
      </w:r>
      <w:r w:rsidRPr="00CB42F7">
        <w:t xml:space="preserve"> and the user</w:t>
      </w:r>
      <w:r w:rsidRPr="00171F4F">
        <w:rPr>
          <w:lang w:eastAsia="zh-CN"/>
        </w:rPr>
        <w:t xml:space="preserve"> correctly described in</w:t>
      </w:r>
      <w:r>
        <w:t xml:space="preserve"> Section 4.1.1</w:t>
      </w:r>
      <w:r w:rsidRPr="00171F4F">
        <w:rPr>
          <w:lang w:eastAsia="zh-CN"/>
        </w:rPr>
        <w:t xml:space="preserve">?  </w:t>
      </w:r>
      <w:r w:rsidRPr="001C5131">
        <w:rPr>
          <w:i/>
        </w:rPr>
        <w:t>Th</w:t>
      </w:r>
      <w:r w:rsidRPr="001C5131">
        <w:rPr>
          <w:i/>
          <w:lang w:eastAsia="zh-CN"/>
        </w:rPr>
        <w:t>ese</w:t>
      </w:r>
      <w:r w:rsidRPr="001C5131">
        <w:rPr>
          <w:i/>
        </w:rPr>
        <w:t xml:space="preserve"> may include sample screen images, GUI standard</w:t>
      </w:r>
      <w:r w:rsidRPr="001C5131">
        <w:rPr>
          <w:i/>
          <w:lang w:eastAsia="zh-CN"/>
        </w:rPr>
        <w:t>s</w:t>
      </w:r>
      <w:r w:rsidRPr="001C5131">
        <w:rPr>
          <w:i/>
        </w:rPr>
        <w:t xml:space="preserve"> or product style guide</w:t>
      </w:r>
      <w:r w:rsidRPr="001C5131">
        <w:rPr>
          <w:i/>
          <w:lang w:eastAsia="zh-CN"/>
        </w:rPr>
        <w:t>line</w:t>
      </w:r>
      <w:r w:rsidRPr="001C5131">
        <w:rPr>
          <w:i/>
        </w:rPr>
        <w:t>s</w:t>
      </w:r>
      <w:r w:rsidRPr="001C5131">
        <w:rPr>
          <w:i/>
          <w:lang w:eastAsia="zh-CN"/>
        </w:rPr>
        <w:t>,</w:t>
      </w:r>
      <w:r w:rsidRPr="001C5131">
        <w:rPr>
          <w:i/>
        </w:rPr>
        <w:t xml:space="preserve"> screen layout constraints, standard buttons and functions (e.g., help) that </w:t>
      </w:r>
      <w:r w:rsidRPr="001C5131">
        <w:rPr>
          <w:i/>
          <w:lang w:eastAsia="zh-CN"/>
        </w:rPr>
        <w:t>will</w:t>
      </w:r>
      <w:r w:rsidRPr="001C5131">
        <w:rPr>
          <w:i/>
        </w:rPr>
        <w:t xml:space="preserve"> appear on every screen, keyboard shortcuts,</w:t>
      </w:r>
      <w:r w:rsidRPr="001C5131">
        <w:rPr>
          <w:i/>
          <w:lang w:eastAsia="zh-CN"/>
        </w:rPr>
        <w:t xml:space="preserve"> and</w:t>
      </w:r>
      <w:r w:rsidRPr="001C5131">
        <w:rPr>
          <w:i/>
        </w:rPr>
        <w:t xml:space="preserve"> error message display standards.</w:t>
      </w:r>
      <w:r>
        <w:rPr>
          <w:lang w:eastAsia="zh-CN"/>
        </w:rPr>
        <w:t xml:space="preserve">          Yes          No</w:t>
      </w:r>
    </w:p>
    <w:p w:rsidR="00D347ED" w:rsidRPr="00CB42F7" w:rsidRDefault="00D347ED" w:rsidP="00CB42F7">
      <w:pPr>
        <w:pStyle w:val="ListParagraph"/>
        <w:numPr>
          <w:ilvl w:val="1"/>
          <w:numId w:val="7"/>
        </w:numPr>
      </w:pPr>
      <w:r w:rsidRPr="00AC634E">
        <w:rPr>
          <w:lang w:eastAsia="zh-CN"/>
        </w:rPr>
        <w:t xml:space="preserve">Are </w:t>
      </w:r>
      <w:r w:rsidRPr="00CB42F7">
        <w:t>the logical and physical characteristics of each interface between the software and the hardware components of the system</w:t>
      </w:r>
      <w:r w:rsidRPr="00AC634E">
        <w:rPr>
          <w:lang w:eastAsia="zh-CN"/>
        </w:rPr>
        <w:t xml:space="preserve"> correctly described in </w:t>
      </w:r>
      <w:r>
        <w:t>Section 4.1.2</w:t>
      </w:r>
      <w:r w:rsidRPr="00AC634E">
        <w:rPr>
          <w:lang w:eastAsia="zh-CN"/>
        </w:rPr>
        <w:t xml:space="preserve">?  </w:t>
      </w:r>
      <w:r w:rsidRPr="00A9675F">
        <w:rPr>
          <w:i/>
        </w:rPr>
        <w:t>Th</w:t>
      </w:r>
      <w:r w:rsidRPr="00A9675F">
        <w:rPr>
          <w:i/>
          <w:lang w:eastAsia="zh-CN"/>
        </w:rPr>
        <w:t>ese</w:t>
      </w:r>
      <w:r w:rsidRPr="00A9675F">
        <w:rPr>
          <w:i/>
        </w:rPr>
        <w:t xml:space="preserve"> may include the supported device types, the nature of the data and control interactions between the software and the hardware</w:t>
      </w:r>
      <w:r w:rsidRPr="00A9675F">
        <w:rPr>
          <w:i/>
          <w:lang w:eastAsia="zh-CN"/>
        </w:rPr>
        <w:t xml:space="preserve"> components</w:t>
      </w:r>
      <w:r w:rsidRPr="00A9675F">
        <w:rPr>
          <w:i/>
        </w:rPr>
        <w:t xml:space="preserve">, </w:t>
      </w:r>
      <w:r w:rsidRPr="00A9675F">
        <w:rPr>
          <w:i/>
          <w:lang w:eastAsia="zh-CN"/>
        </w:rPr>
        <w:t>or the</w:t>
      </w:r>
      <w:r w:rsidRPr="00A9675F">
        <w:rPr>
          <w:i/>
        </w:rPr>
        <w:t xml:space="preserve"> communication protocols to be used.</w:t>
      </w:r>
      <w:r>
        <w:rPr>
          <w:lang w:eastAsia="zh-CN"/>
        </w:rPr>
        <w:t xml:space="preserve">          Yes          No</w:t>
      </w:r>
    </w:p>
    <w:p w:rsidR="00D347ED" w:rsidRPr="00CB42F7" w:rsidRDefault="00D347ED" w:rsidP="00CB42F7">
      <w:pPr>
        <w:pStyle w:val="ListParagraph"/>
        <w:numPr>
          <w:ilvl w:val="1"/>
          <w:numId w:val="7"/>
        </w:numPr>
      </w:pPr>
      <w:r>
        <w:rPr>
          <w:lang w:eastAsia="zh-CN"/>
        </w:rPr>
        <w:t>Are</w:t>
      </w:r>
      <w:r w:rsidRPr="00CB42F7">
        <w:t xml:space="preserve"> the connections between this </w:t>
      </w:r>
      <w:r>
        <w:rPr>
          <w:lang w:eastAsia="zh-CN"/>
        </w:rPr>
        <w:t>product</w:t>
      </w:r>
      <w:r w:rsidRPr="00CB42F7">
        <w:t xml:space="preserve"> and other specific software components (name and version)</w:t>
      </w:r>
      <w:r>
        <w:rPr>
          <w:lang w:eastAsia="zh-CN"/>
        </w:rPr>
        <w:t xml:space="preserve"> correctly described in</w:t>
      </w:r>
      <w:r w:rsidRPr="00507611">
        <w:t xml:space="preserve"> </w:t>
      </w:r>
      <w:r w:rsidRPr="00CB42F7">
        <w:t>Section 4.1.3</w:t>
      </w:r>
      <w:r>
        <w:rPr>
          <w:lang w:eastAsia="zh-CN"/>
        </w:rPr>
        <w:t xml:space="preserve">?  </w:t>
      </w:r>
      <w:r w:rsidRPr="00F31241">
        <w:rPr>
          <w:i/>
          <w:lang w:eastAsia="zh-CN"/>
        </w:rPr>
        <w:t xml:space="preserve">Other software components include </w:t>
      </w:r>
      <w:r w:rsidRPr="00F31241">
        <w:rPr>
          <w:i/>
        </w:rPr>
        <w:t xml:space="preserve">databases, operating systems, tools, libraries, and integrated commercial components. </w:t>
      </w:r>
      <w:r w:rsidRPr="00F31241">
        <w:rPr>
          <w:i/>
          <w:lang w:eastAsia="zh-CN"/>
        </w:rPr>
        <w:t xml:space="preserve"> The description should i</w:t>
      </w:r>
      <w:r w:rsidRPr="00F31241">
        <w:rPr>
          <w:i/>
        </w:rPr>
        <w:t xml:space="preserve">dentify the data items or messages </w:t>
      </w:r>
      <w:r w:rsidRPr="00F31241">
        <w:rPr>
          <w:i/>
          <w:lang w:eastAsia="zh-CN"/>
        </w:rPr>
        <w:t xml:space="preserve">sent between the product and the other components </w:t>
      </w:r>
      <w:r w:rsidRPr="00F31241">
        <w:rPr>
          <w:i/>
        </w:rPr>
        <w:t>and the</w:t>
      </w:r>
      <w:r w:rsidRPr="00F31241">
        <w:rPr>
          <w:i/>
          <w:lang w:eastAsia="zh-CN"/>
        </w:rPr>
        <w:t>ir purpose</w:t>
      </w:r>
      <w:r w:rsidRPr="00F31241">
        <w:rPr>
          <w:i/>
        </w:rPr>
        <w:t>.</w:t>
      </w:r>
      <w:r>
        <w:rPr>
          <w:lang w:eastAsia="zh-CN"/>
        </w:rPr>
        <w:t xml:space="preserve">          Yes          No</w:t>
      </w:r>
    </w:p>
    <w:p w:rsidR="00D347ED" w:rsidRPr="00CB42F7" w:rsidRDefault="00D347ED" w:rsidP="00CB42F7">
      <w:pPr>
        <w:pStyle w:val="ListParagraph"/>
        <w:numPr>
          <w:ilvl w:val="1"/>
          <w:numId w:val="7"/>
        </w:numPr>
      </w:pPr>
      <w:r>
        <w:rPr>
          <w:lang w:eastAsia="zh-CN"/>
        </w:rPr>
        <w:t xml:space="preserve">Are </w:t>
      </w:r>
      <w:r w:rsidRPr="00CB42F7">
        <w:t xml:space="preserve">communication functions </w:t>
      </w:r>
      <w:r>
        <w:rPr>
          <w:lang w:eastAsia="zh-CN"/>
        </w:rPr>
        <w:t xml:space="preserve">or protocols </w:t>
      </w:r>
      <w:r w:rsidRPr="00CB42F7">
        <w:t xml:space="preserve">required by </w:t>
      </w:r>
      <w:r>
        <w:rPr>
          <w:lang w:eastAsia="zh-CN"/>
        </w:rPr>
        <w:t xml:space="preserve">the sytem correctly described in </w:t>
      </w:r>
      <w:r w:rsidRPr="00CB42F7">
        <w:t>Section 4.1.4</w:t>
      </w:r>
      <w:r>
        <w:rPr>
          <w:lang w:eastAsia="zh-CN"/>
        </w:rPr>
        <w:t xml:space="preserve">?  </w:t>
      </w:r>
      <w:r w:rsidRPr="00FA7884">
        <w:rPr>
          <w:i/>
          <w:lang w:eastAsia="zh-CN"/>
        </w:rPr>
        <w:t xml:space="preserve">Communication functions </w:t>
      </w:r>
      <w:r w:rsidRPr="00FA7884">
        <w:rPr>
          <w:i/>
        </w:rPr>
        <w:t>includ</w:t>
      </w:r>
      <w:r w:rsidRPr="00FA7884">
        <w:rPr>
          <w:i/>
          <w:lang w:eastAsia="zh-CN"/>
        </w:rPr>
        <w:t xml:space="preserve">e </w:t>
      </w:r>
      <w:r w:rsidRPr="00FA7884">
        <w:rPr>
          <w:i/>
        </w:rPr>
        <w:t xml:space="preserve">e-mail, </w:t>
      </w:r>
      <w:r w:rsidRPr="00FA7884">
        <w:rPr>
          <w:i/>
          <w:lang w:eastAsia="zh-CN"/>
        </w:rPr>
        <w:t>W</w:t>
      </w:r>
      <w:r w:rsidRPr="00FA7884">
        <w:rPr>
          <w:i/>
        </w:rPr>
        <w:t xml:space="preserve">eb browser, network server communications protocols, </w:t>
      </w:r>
      <w:r w:rsidRPr="00FA7884">
        <w:rPr>
          <w:i/>
          <w:lang w:eastAsia="zh-CN"/>
        </w:rPr>
        <w:t xml:space="preserve">and </w:t>
      </w:r>
      <w:r w:rsidRPr="00FA7884">
        <w:rPr>
          <w:i/>
        </w:rPr>
        <w:t xml:space="preserve">electronic forms. </w:t>
      </w:r>
      <w:r w:rsidRPr="00FA7884">
        <w:rPr>
          <w:i/>
          <w:lang w:eastAsia="zh-CN"/>
        </w:rPr>
        <w:t xml:space="preserve">Communication prototols include standards such as </w:t>
      </w:r>
      <w:r w:rsidRPr="00FA7884">
        <w:rPr>
          <w:i/>
        </w:rPr>
        <w:t>FTP or HTTP.</w:t>
      </w:r>
      <w:r>
        <w:rPr>
          <w:lang w:eastAsia="zh-CN"/>
        </w:rPr>
        <w:t xml:space="preserve">          Yes          No</w:t>
      </w:r>
    </w:p>
    <w:p w:rsidR="00D347ED" w:rsidRPr="00CB42F7" w:rsidRDefault="00D347ED" w:rsidP="00CB42F7">
      <w:pPr>
        <w:pStyle w:val="ListParagraph"/>
        <w:numPr>
          <w:ilvl w:val="1"/>
          <w:numId w:val="7"/>
        </w:numPr>
      </w:pPr>
      <w:r>
        <w:rPr>
          <w:lang w:eastAsia="zh-CN"/>
        </w:rPr>
        <w:t xml:space="preserve">Are functional requirements correctly described in Section 4.2?  </w:t>
      </w:r>
      <w:r w:rsidRPr="00EF223F">
        <w:rPr>
          <w:i/>
          <w:lang w:eastAsia="zh-CN"/>
        </w:rPr>
        <w:t>Functional requirements des</w:t>
      </w:r>
      <w:r w:rsidRPr="00EF223F">
        <w:rPr>
          <w:i/>
        </w:rPr>
        <w:t xml:space="preserve">cribe how </w:t>
      </w:r>
      <w:r w:rsidRPr="00EF223F">
        <w:rPr>
          <w:i/>
          <w:lang w:eastAsia="zh-CN"/>
        </w:rPr>
        <w:t xml:space="preserve">system </w:t>
      </w:r>
      <w:r w:rsidRPr="00EF223F">
        <w:rPr>
          <w:i/>
        </w:rPr>
        <w:t xml:space="preserve">inputs </w:t>
      </w:r>
      <w:r w:rsidRPr="00EF223F">
        <w:rPr>
          <w:i/>
          <w:lang w:eastAsia="zh-CN"/>
        </w:rPr>
        <w:t xml:space="preserve">are transformed </w:t>
      </w:r>
      <w:r w:rsidRPr="00EF223F">
        <w:rPr>
          <w:i/>
        </w:rPr>
        <w:t>into outputs</w:t>
      </w:r>
      <w:r w:rsidRPr="00EF223F">
        <w:rPr>
          <w:i/>
          <w:lang w:eastAsia="zh-CN"/>
        </w:rPr>
        <w:t>.</w:t>
      </w:r>
      <w:r w:rsidRPr="00EF223F">
        <w:rPr>
          <w:i/>
        </w:rPr>
        <w:t xml:space="preserve"> </w:t>
      </w:r>
      <w:r w:rsidRPr="00EF223F">
        <w:rPr>
          <w:i/>
          <w:lang w:eastAsia="zh-CN"/>
        </w:rPr>
        <w:t xml:space="preserve"> </w:t>
      </w:r>
      <w:r w:rsidRPr="00EF223F">
        <w:rPr>
          <w:i/>
        </w:rPr>
        <w:t xml:space="preserve">This </w:t>
      </w:r>
      <w:r>
        <w:rPr>
          <w:i/>
          <w:lang w:eastAsia="zh-CN"/>
        </w:rPr>
        <w:t>part i</w:t>
      </w:r>
      <w:r w:rsidRPr="00EF223F">
        <w:rPr>
          <w:i/>
          <w:lang w:eastAsia="zh-CN"/>
        </w:rPr>
        <w:t xml:space="preserve">s the basis </w:t>
      </w:r>
      <w:r w:rsidRPr="00EF223F">
        <w:rPr>
          <w:i/>
        </w:rPr>
        <w:t xml:space="preserve">for the design phase. For each specific </w:t>
      </w:r>
      <w:r w:rsidRPr="00EF223F">
        <w:rPr>
          <w:i/>
          <w:lang w:eastAsia="zh-CN"/>
        </w:rPr>
        <w:t xml:space="preserve">funtional </w:t>
      </w:r>
      <w:r w:rsidRPr="00EF223F">
        <w:rPr>
          <w:i/>
        </w:rPr>
        <w:t>requirement, the document should discuss the purpose of th</w:t>
      </w:r>
      <w:r w:rsidRPr="00EF223F">
        <w:rPr>
          <w:i/>
          <w:lang w:eastAsia="zh-CN"/>
        </w:rPr>
        <w:t>e</w:t>
      </w:r>
      <w:r w:rsidRPr="00EF223F">
        <w:rPr>
          <w:i/>
        </w:rPr>
        <w:t xml:space="preserve"> function, the inputs, processing, and outputs.</w:t>
      </w:r>
      <w:r w:rsidRPr="00CB42F7">
        <w:t xml:space="preserve"> </w:t>
      </w:r>
    </w:p>
    <w:p w:rsidR="00D347ED" w:rsidRPr="00CB42F7" w:rsidRDefault="00D347ED" w:rsidP="00CB42F7">
      <w:pPr>
        <w:pStyle w:val="ListParagraph"/>
        <w:numPr>
          <w:ilvl w:val="1"/>
          <w:numId w:val="7"/>
        </w:numPr>
      </w:pPr>
      <w:r>
        <w:rPr>
          <w:lang w:eastAsia="zh-CN"/>
        </w:rPr>
        <w:t>Are p</w:t>
      </w:r>
      <w:r w:rsidRPr="00CB42F7">
        <w:t xml:space="preserve">erformance </w:t>
      </w:r>
      <w:r>
        <w:rPr>
          <w:lang w:eastAsia="zh-CN"/>
        </w:rPr>
        <w:t xml:space="preserve">requirements correctly described in Section 4.3?  </w:t>
      </w:r>
      <w:r w:rsidRPr="005F3312">
        <w:rPr>
          <w:i/>
          <w:lang w:eastAsia="zh-CN"/>
        </w:rPr>
        <w:t xml:space="preserve">Performance requirements help the developers understand the intent and make suitable design choices.  Such requirements need to be as specific as possible. Performance requirements for individual functional requirements or features need to be specified.  </w:t>
      </w:r>
      <w:r w:rsidRPr="005F3312">
        <w:rPr>
          <w:i/>
        </w:rPr>
        <w:t xml:space="preserve">Performance requirements </w:t>
      </w:r>
      <w:r w:rsidRPr="005F3312">
        <w:rPr>
          <w:i/>
          <w:lang w:eastAsia="zh-CN"/>
        </w:rPr>
        <w:t xml:space="preserve">can be </w:t>
      </w:r>
      <w:r w:rsidRPr="005F3312">
        <w:rPr>
          <w:i/>
        </w:rPr>
        <w:t xml:space="preserve">static </w:t>
      </w:r>
      <w:r w:rsidRPr="005F3312">
        <w:rPr>
          <w:i/>
          <w:lang w:eastAsia="zh-CN"/>
        </w:rPr>
        <w:t xml:space="preserve">or </w:t>
      </w:r>
      <w:r w:rsidRPr="005F3312">
        <w:rPr>
          <w:i/>
        </w:rPr>
        <w:t xml:space="preserve">dynamic requirements. </w:t>
      </w:r>
      <w:r w:rsidRPr="005F3312">
        <w:rPr>
          <w:i/>
          <w:lang w:eastAsia="zh-CN"/>
        </w:rPr>
        <w:t xml:space="preserve"> </w:t>
      </w:r>
      <w:r w:rsidRPr="005F3312">
        <w:rPr>
          <w:i/>
        </w:rPr>
        <w:t xml:space="preserve">Static requirements concern the number of terminals to be connected </w:t>
      </w:r>
      <w:r w:rsidRPr="005F3312">
        <w:rPr>
          <w:i/>
          <w:lang w:eastAsia="zh-CN"/>
        </w:rPr>
        <w:t>or</w:t>
      </w:r>
      <w:r w:rsidRPr="005F3312">
        <w:rPr>
          <w:i/>
        </w:rPr>
        <w:t xml:space="preserve"> the number of users that can be handled concurrently. </w:t>
      </w:r>
      <w:r w:rsidRPr="005F3312">
        <w:rPr>
          <w:i/>
          <w:lang w:eastAsia="zh-CN"/>
        </w:rPr>
        <w:t xml:space="preserve"> </w:t>
      </w:r>
      <w:r w:rsidRPr="005F3312">
        <w:rPr>
          <w:i/>
        </w:rPr>
        <w:t>Dynamic requirements concern the operational performance of the system, such as how often certain functions are called and how fast should the system’s reaction be.</w:t>
      </w:r>
      <w:r>
        <w:rPr>
          <w:lang w:eastAsia="zh-CN"/>
        </w:rPr>
        <w:t xml:space="preserve">          Yes          No</w:t>
      </w:r>
    </w:p>
    <w:p w:rsidR="00D347ED" w:rsidRPr="00CB42F7" w:rsidRDefault="00D347ED" w:rsidP="00CB42F7">
      <w:pPr>
        <w:pStyle w:val="ListParagraph"/>
        <w:numPr>
          <w:ilvl w:val="1"/>
          <w:numId w:val="7"/>
        </w:numPr>
      </w:pPr>
      <w:r>
        <w:rPr>
          <w:lang w:eastAsia="zh-CN"/>
        </w:rPr>
        <w:t>A</w:t>
      </w:r>
      <w:r w:rsidRPr="00CB42F7">
        <w:t xml:space="preserve">re the </w:t>
      </w:r>
      <w:r>
        <w:rPr>
          <w:lang w:eastAsia="zh-CN"/>
        </w:rPr>
        <w:t xml:space="preserve">funtional and performance </w:t>
      </w:r>
      <w:r w:rsidRPr="00CB42F7">
        <w:t>requirements specified in testable/measurable terms?</w:t>
      </w:r>
      <w:r>
        <w:rPr>
          <w:lang w:eastAsia="zh-CN"/>
        </w:rPr>
        <w:t xml:space="preserve">          Yes          No</w:t>
      </w:r>
    </w:p>
    <w:p w:rsidR="00D347ED" w:rsidRPr="00CB42F7" w:rsidRDefault="00D347ED" w:rsidP="00CB42F7">
      <w:pPr>
        <w:pStyle w:val="ListParagraph"/>
        <w:numPr>
          <w:ilvl w:val="1"/>
          <w:numId w:val="7"/>
        </w:numPr>
        <w:spacing w:after="0"/>
      </w:pPr>
      <w:r>
        <w:rPr>
          <w:lang w:eastAsia="zh-CN"/>
        </w:rPr>
        <w:t>Are</w:t>
      </w:r>
      <w:r w:rsidRPr="00CB42F7">
        <w:t xml:space="preserve"> only external system behavior</w:t>
      </w:r>
      <w:r>
        <w:rPr>
          <w:lang w:eastAsia="zh-CN"/>
        </w:rPr>
        <w:t>s</w:t>
      </w:r>
      <w:r w:rsidRPr="00CB42F7">
        <w:t xml:space="preserve"> (black box)</w:t>
      </w:r>
      <w:r>
        <w:rPr>
          <w:lang w:eastAsia="zh-CN"/>
        </w:rPr>
        <w:t xml:space="preserve"> specified</w:t>
      </w:r>
      <w:r w:rsidRPr="00CB42F7">
        <w:t xml:space="preserve">? </w:t>
      </w:r>
      <w:r w:rsidRPr="00C24AA9">
        <w:rPr>
          <w:i/>
        </w:rPr>
        <w:t>No low</w:t>
      </w:r>
      <w:r w:rsidRPr="00C24AA9">
        <w:rPr>
          <w:i/>
          <w:lang w:eastAsia="zh-CN"/>
        </w:rPr>
        <w:t>-</w:t>
      </w:r>
      <w:r w:rsidRPr="00C24AA9">
        <w:rPr>
          <w:i/>
        </w:rPr>
        <w:t xml:space="preserve">level implementation details </w:t>
      </w:r>
      <w:r w:rsidRPr="00C24AA9">
        <w:rPr>
          <w:i/>
          <w:lang w:eastAsia="zh-CN"/>
        </w:rPr>
        <w:t>should appear in the document</w:t>
      </w:r>
      <w:r w:rsidRPr="00C24AA9">
        <w:rPr>
          <w:i/>
        </w:rPr>
        <w:t>.</w:t>
      </w:r>
      <w:r>
        <w:rPr>
          <w:lang w:eastAsia="zh-CN"/>
        </w:rPr>
        <w:t xml:space="preserve">          Yes          No</w:t>
      </w:r>
    </w:p>
    <w:p w:rsidR="00D347ED" w:rsidRPr="00CB42F7" w:rsidRDefault="00D347ED" w:rsidP="007E2EFB">
      <w:pPr>
        <w:rPr>
          <w:rFonts w:ascii="Calibri" w:hAnsi="Calibri"/>
          <w:b/>
          <w:sz w:val="22"/>
          <w:szCs w:val="22"/>
          <w:lang w:eastAsia="zh-CN"/>
        </w:rPr>
      </w:pPr>
    </w:p>
    <w:p w:rsidR="00D347ED" w:rsidRPr="00CB42F7" w:rsidRDefault="00D347ED" w:rsidP="007E2EFB">
      <w:pPr>
        <w:rPr>
          <w:rFonts w:ascii="Calibri" w:hAnsi="Calibri"/>
          <w:color w:val="000000"/>
          <w:sz w:val="22"/>
          <w:szCs w:val="22"/>
        </w:rPr>
      </w:pPr>
    </w:p>
    <w:p w:rsidR="00D347ED" w:rsidRPr="00CB42F7" w:rsidRDefault="00D347ED" w:rsidP="007440B9">
      <w:pPr>
        <w:pStyle w:val="BodyTextIndent"/>
        <w:tabs>
          <w:tab w:val="num" w:pos="720"/>
          <w:tab w:val="num" w:pos="1440"/>
        </w:tabs>
        <w:spacing w:after="0"/>
        <w:ind w:left="0"/>
        <w:jc w:val="left"/>
        <w:rPr>
          <w:rFonts w:ascii="Calibri" w:hAnsi="Calibri"/>
          <w:sz w:val="20"/>
          <w:u w:val="single"/>
        </w:rPr>
      </w:pPr>
    </w:p>
    <w:sectPr w:rsidR="00D347ED" w:rsidRPr="00CB42F7" w:rsidSect="00695BD3">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7ED" w:rsidRDefault="00D347ED" w:rsidP="00C000AC">
      <w:r>
        <w:separator/>
      </w:r>
    </w:p>
  </w:endnote>
  <w:endnote w:type="continuationSeparator" w:id="0">
    <w:p w:rsidR="00D347ED" w:rsidRDefault="00D347ED" w:rsidP="00C000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7ED" w:rsidRDefault="00D347ED" w:rsidP="00C000AC">
      <w:r>
        <w:separator/>
      </w:r>
    </w:p>
  </w:footnote>
  <w:footnote w:type="continuationSeparator" w:id="0">
    <w:p w:rsidR="00D347ED" w:rsidRDefault="00D347ED" w:rsidP="00C00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ED" w:rsidRPr="00C000AC" w:rsidRDefault="00D347ED">
    <w:pPr>
      <w:pStyle w:val="Header"/>
      <w:jc w:val="right"/>
      <w:rPr>
        <w:rFonts w:ascii="Calibri" w:hAnsi="Calibri"/>
        <w:b/>
        <w:sz w:val="22"/>
        <w:szCs w:val="22"/>
      </w:rPr>
    </w:pPr>
    <w:r w:rsidRPr="00C000AC">
      <w:rPr>
        <w:rFonts w:ascii="Calibri" w:hAnsi="Calibri"/>
        <w:b/>
        <w:sz w:val="22"/>
        <w:szCs w:val="22"/>
      </w:rPr>
      <w:t>Outcome (</w:t>
    </w:r>
    <w:r>
      <w:rPr>
        <w:rFonts w:ascii="Calibri" w:hAnsi="Calibri"/>
        <w:b/>
        <w:sz w:val="22"/>
        <w:szCs w:val="22"/>
        <w:lang w:eastAsia="zh-CN"/>
      </w:rPr>
      <w:t>b</w:t>
    </w:r>
    <w:r w:rsidRPr="00C000AC">
      <w:rPr>
        <w:rFonts w:ascii="Calibri" w:hAnsi="Calibri"/>
        <w:b/>
        <w:sz w:val="22"/>
        <w:szCs w:val="22"/>
      </w:rPr>
      <w:t>)</w:t>
    </w:r>
    <w:r>
      <w:rPr>
        <w:rFonts w:ascii="Calibri" w:hAnsi="Calibri"/>
        <w:b/>
        <w:sz w:val="22"/>
        <w:szCs w:val="22"/>
      </w:rPr>
      <w:t xml:space="preserve">                                                                                                                                              </w:t>
    </w:r>
    <w:r w:rsidRPr="00C000AC">
      <w:rPr>
        <w:rFonts w:ascii="Calibri" w:hAnsi="Calibri"/>
        <w:b/>
        <w:sz w:val="22"/>
        <w:szCs w:val="22"/>
      </w:rPr>
      <w:t xml:space="preserve">Page </w:t>
    </w:r>
    <w:r w:rsidRPr="00C000AC">
      <w:rPr>
        <w:rFonts w:ascii="Calibri" w:hAnsi="Calibri"/>
        <w:b/>
        <w:sz w:val="22"/>
        <w:szCs w:val="22"/>
      </w:rPr>
      <w:fldChar w:fldCharType="begin"/>
    </w:r>
    <w:r w:rsidRPr="00C000AC">
      <w:rPr>
        <w:rFonts w:ascii="Calibri" w:hAnsi="Calibri"/>
        <w:b/>
        <w:sz w:val="22"/>
        <w:szCs w:val="22"/>
      </w:rPr>
      <w:instrText xml:space="preserve"> PAGE </w:instrText>
    </w:r>
    <w:r w:rsidRPr="00C000AC">
      <w:rPr>
        <w:rFonts w:ascii="Calibri" w:hAnsi="Calibri"/>
        <w:b/>
        <w:sz w:val="22"/>
        <w:szCs w:val="22"/>
      </w:rPr>
      <w:fldChar w:fldCharType="separate"/>
    </w:r>
    <w:r>
      <w:rPr>
        <w:rFonts w:ascii="Calibri" w:hAnsi="Calibri"/>
        <w:b/>
        <w:noProof/>
        <w:sz w:val="22"/>
        <w:szCs w:val="22"/>
      </w:rPr>
      <w:t>1</w:t>
    </w:r>
    <w:r w:rsidRPr="00C000AC">
      <w:rPr>
        <w:rFonts w:ascii="Calibri" w:hAnsi="Calibri"/>
        <w:b/>
        <w:sz w:val="22"/>
        <w:szCs w:val="22"/>
      </w:rPr>
      <w:fldChar w:fldCharType="end"/>
    </w:r>
    <w:r w:rsidRPr="00C000AC">
      <w:rPr>
        <w:rFonts w:ascii="Calibri" w:hAnsi="Calibri"/>
        <w:b/>
        <w:sz w:val="22"/>
        <w:szCs w:val="22"/>
      </w:rPr>
      <w:t xml:space="preserve"> of </w:t>
    </w:r>
    <w:r w:rsidRPr="00C000AC">
      <w:rPr>
        <w:rFonts w:ascii="Calibri" w:hAnsi="Calibri"/>
        <w:b/>
        <w:sz w:val="22"/>
        <w:szCs w:val="22"/>
      </w:rPr>
      <w:fldChar w:fldCharType="begin"/>
    </w:r>
    <w:r w:rsidRPr="00C000AC">
      <w:rPr>
        <w:rFonts w:ascii="Calibri" w:hAnsi="Calibri"/>
        <w:b/>
        <w:sz w:val="22"/>
        <w:szCs w:val="22"/>
      </w:rPr>
      <w:instrText xml:space="preserve"> NUMPAGES  </w:instrText>
    </w:r>
    <w:r w:rsidRPr="00C000AC">
      <w:rPr>
        <w:rFonts w:ascii="Calibri" w:hAnsi="Calibri"/>
        <w:b/>
        <w:sz w:val="22"/>
        <w:szCs w:val="22"/>
      </w:rPr>
      <w:fldChar w:fldCharType="separate"/>
    </w:r>
    <w:r>
      <w:rPr>
        <w:rFonts w:ascii="Calibri" w:hAnsi="Calibri"/>
        <w:b/>
        <w:noProof/>
        <w:sz w:val="22"/>
        <w:szCs w:val="22"/>
      </w:rPr>
      <w:t>7</w:t>
    </w:r>
    <w:r w:rsidRPr="00C000AC">
      <w:rPr>
        <w:rFonts w:ascii="Calibri" w:hAnsi="Calibri"/>
        <w:b/>
        <w:sz w:val="22"/>
        <w:szCs w:val="22"/>
      </w:rPr>
      <w:fldChar w:fldCharType="end"/>
    </w:r>
  </w:p>
  <w:p w:rsidR="00D347ED" w:rsidRDefault="00D347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D271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48904DB"/>
    <w:multiLevelType w:val="hybridMultilevel"/>
    <w:tmpl w:val="D02EF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386E9F"/>
    <w:multiLevelType w:val="hybridMultilevel"/>
    <w:tmpl w:val="6A2ED0B8"/>
    <w:lvl w:ilvl="0" w:tplc="14D2281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D0E7D28"/>
    <w:multiLevelType w:val="hybridMultilevel"/>
    <w:tmpl w:val="6372864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4BC46DC"/>
    <w:multiLevelType w:val="hybridMultilevel"/>
    <w:tmpl w:val="3A96F0C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684316D3"/>
    <w:multiLevelType w:val="multilevel"/>
    <w:tmpl w:val="25E090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cs="Times New Roman" w:hint="eastAsia"/>
      </w:rPr>
    </w:lvl>
    <w:lvl w:ilvl="2">
      <w:start w:val="1"/>
      <w:numFmt w:val="decimal"/>
      <w:lvlText w:val="%1.%2.%3."/>
      <w:lvlJc w:val="left"/>
      <w:pPr>
        <w:ind w:left="1224" w:hanging="504"/>
      </w:pPr>
      <w:rPr>
        <w:rFonts w:cs="Times New Roman" w:hint="eastAsia"/>
      </w:rPr>
    </w:lvl>
    <w:lvl w:ilvl="3">
      <w:start w:val="1"/>
      <w:numFmt w:val="decimal"/>
      <w:lvlText w:val="%1.%2.%3.%4."/>
      <w:lvlJc w:val="left"/>
      <w:pPr>
        <w:ind w:left="1728" w:hanging="648"/>
      </w:pPr>
      <w:rPr>
        <w:rFonts w:cs="Times New Roman" w:hint="eastAsia"/>
      </w:rPr>
    </w:lvl>
    <w:lvl w:ilvl="4">
      <w:start w:val="1"/>
      <w:numFmt w:val="decimal"/>
      <w:lvlText w:val="%1.%2.%3.%4.%5."/>
      <w:lvlJc w:val="left"/>
      <w:pPr>
        <w:ind w:left="2232" w:hanging="792"/>
      </w:pPr>
      <w:rPr>
        <w:rFonts w:cs="Times New Roman" w:hint="eastAsia"/>
      </w:rPr>
    </w:lvl>
    <w:lvl w:ilvl="5">
      <w:start w:val="1"/>
      <w:numFmt w:val="decimal"/>
      <w:lvlText w:val="%1.%2.%3.%4.%5.%6."/>
      <w:lvlJc w:val="left"/>
      <w:pPr>
        <w:ind w:left="2736" w:hanging="936"/>
      </w:pPr>
      <w:rPr>
        <w:rFonts w:cs="Times New Roman" w:hint="eastAsia"/>
      </w:rPr>
    </w:lvl>
    <w:lvl w:ilvl="6">
      <w:start w:val="1"/>
      <w:numFmt w:val="decimal"/>
      <w:lvlText w:val="%1.%2.%3.%4.%5.%6.%7."/>
      <w:lvlJc w:val="left"/>
      <w:pPr>
        <w:ind w:left="3240" w:hanging="1080"/>
      </w:pPr>
      <w:rPr>
        <w:rFonts w:cs="Times New Roman" w:hint="eastAsia"/>
      </w:rPr>
    </w:lvl>
    <w:lvl w:ilvl="7">
      <w:start w:val="1"/>
      <w:numFmt w:val="decimal"/>
      <w:lvlText w:val="%1.%2.%3.%4.%5.%6.%7.%8."/>
      <w:lvlJc w:val="left"/>
      <w:pPr>
        <w:ind w:left="3744" w:hanging="1224"/>
      </w:pPr>
      <w:rPr>
        <w:rFonts w:cs="Times New Roman" w:hint="eastAsia"/>
      </w:rPr>
    </w:lvl>
    <w:lvl w:ilvl="8">
      <w:start w:val="1"/>
      <w:numFmt w:val="decimal"/>
      <w:lvlText w:val="%1.%2.%3.%4.%5.%6.%7.%8.%9."/>
      <w:lvlJc w:val="left"/>
      <w:pPr>
        <w:ind w:left="4320" w:hanging="1440"/>
      </w:pPr>
      <w:rPr>
        <w:rFonts w:cs="Times New Roman" w:hint="eastAsia"/>
      </w:rPr>
    </w:lvl>
  </w:abstractNum>
  <w:abstractNum w:abstractNumId="6">
    <w:nsid w:val="6A6A2C83"/>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A825700"/>
    <w:multiLevelType w:val="hybridMultilevel"/>
    <w:tmpl w:val="E92612A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40B9"/>
    <w:rsid w:val="000060DA"/>
    <w:rsid w:val="00006D2C"/>
    <w:rsid w:val="00011898"/>
    <w:rsid w:val="00022253"/>
    <w:rsid w:val="000320A5"/>
    <w:rsid w:val="00036C77"/>
    <w:rsid w:val="00037E95"/>
    <w:rsid w:val="0004064E"/>
    <w:rsid w:val="00051D16"/>
    <w:rsid w:val="0005494F"/>
    <w:rsid w:val="00057A04"/>
    <w:rsid w:val="00062D18"/>
    <w:rsid w:val="00072109"/>
    <w:rsid w:val="00077EA2"/>
    <w:rsid w:val="00080E11"/>
    <w:rsid w:val="000A0F26"/>
    <w:rsid w:val="000B7EA2"/>
    <w:rsid w:val="000C0117"/>
    <w:rsid w:val="000D7DFA"/>
    <w:rsid w:val="000F560B"/>
    <w:rsid w:val="0011059B"/>
    <w:rsid w:val="00117E0E"/>
    <w:rsid w:val="00170FEF"/>
    <w:rsid w:val="00171F4F"/>
    <w:rsid w:val="00177E7D"/>
    <w:rsid w:val="00181C97"/>
    <w:rsid w:val="00183003"/>
    <w:rsid w:val="00183D74"/>
    <w:rsid w:val="00184C30"/>
    <w:rsid w:val="00190638"/>
    <w:rsid w:val="00193CF7"/>
    <w:rsid w:val="001A020B"/>
    <w:rsid w:val="001A2D4A"/>
    <w:rsid w:val="001B10D9"/>
    <w:rsid w:val="001B6A3C"/>
    <w:rsid w:val="001C5131"/>
    <w:rsid w:val="001D4F69"/>
    <w:rsid w:val="001D6AF6"/>
    <w:rsid w:val="001F121B"/>
    <w:rsid w:val="00206930"/>
    <w:rsid w:val="0021003B"/>
    <w:rsid w:val="00252DD5"/>
    <w:rsid w:val="002546A3"/>
    <w:rsid w:val="0026511C"/>
    <w:rsid w:val="002A0449"/>
    <w:rsid w:val="002C10A4"/>
    <w:rsid w:val="003051D1"/>
    <w:rsid w:val="00306ED0"/>
    <w:rsid w:val="00317A7A"/>
    <w:rsid w:val="00322136"/>
    <w:rsid w:val="0032461E"/>
    <w:rsid w:val="0032752C"/>
    <w:rsid w:val="00364CFA"/>
    <w:rsid w:val="0037228F"/>
    <w:rsid w:val="003735EC"/>
    <w:rsid w:val="0037383E"/>
    <w:rsid w:val="00393265"/>
    <w:rsid w:val="00394F58"/>
    <w:rsid w:val="003A0713"/>
    <w:rsid w:val="003B404C"/>
    <w:rsid w:val="003F5065"/>
    <w:rsid w:val="00410E89"/>
    <w:rsid w:val="00416811"/>
    <w:rsid w:val="004228CD"/>
    <w:rsid w:val="00424959"/>
    <w:rsid w:val="00431984"/>
    <w:rsid w:val="00445567"/>
    <w:rsid w:val="004511D8"/>
    <w:rsid w:val="0045123E"/>
    <w:rsid w:val="0045638F"/>
    <w:rsid w:val="00461791"/>
    <w:rsid w:val="004770AC"/>
    <w:rsid w:val="0048667E"/>
    <w:rsid w:val="00494FD3"/>
    <w:rsid w:val="004C77A5"/>
    <w:rsid w:val="004D12AB"/>
    <w:rsid w:val="004E155E"/>
    <w:rsid w:val="004E1A8E"/>
    <w:rsid w:val="004F134E"/>
    <w:rsid w:val="00507611"/>
    <w:rsid w:val="00515A06"/>
    <w:rsid w:val="00516F6D"/>
    <w:rsid w:val="00523DF0"/>
    <w:rsid w:val="00533D6F"/>
    <w:rsid w:val="00535E18"/>
    <w:rsid w:val="0054258B"/>
    <w:rsid w:val="00555138"/>
    <w:rsid w:val="00563090"/>
    <w:rsid w:val="00570DBF"/>
    <w:rsid w:val="005829A5"/>
    <w:rsid w:val="00586702"/>
    <w:rsid w:val="00596840"/>
    <w:rsid w:val="005B0D0E"/>
    <w:rsid w:val="005B39AF"/>
    <w:rsid w:val="005B69F8"/>
    <w:rsid w:val="005C1C5F"/>
    <w:rsid w:val="005D13E6"/>
    <w:rsid w:val="005D6B1D"/>
    <w:rsid w:val="005F20F9"/>
    <w:rsid w:val="005F27F4"/>
    <w:rsid w:val="005F3312"/>
    <w:rsid w:val="006031F0"/>
    <w:rsid w:val="00614A28"/>
    <w:rsid w:val="00633607"/>
    <w:rsid w:val="00636A36"/>
    <w:rsid w:val="00650D93"/>
    <w:rsid w:val="00652284"/>
    <w:rsid w:val="0065347B"/>
    <w:rsid w:val="006541A9"/>
    <w:rsid w:val="00656B67"/>
    <w:rsid w:val="00673DF8"/>
    <w:rsid w:val="006759D8"/>
    <w:rsid w:val="00676A20"/>
    <w:rsid w:val="0068023B"/>
    <w:rsid w:val="0069108D"/>
    <w:rsid w:val="00695223"/>
    <w:rsid w:val="00695BD3"/>
    <w:rsid w:val="00696E7E"/>
    <w:rsid w:val="006A4532"/>
    <w:rsid w:val="006B6BD4"/>
    <w:rsid w:val="006D15D0"/>
    <w:rsid w:val="006D49B5"/>
    <w:rsid w:val="006D4FCB"/>
    <w:rsid w:val="006E326F"/>
    <w:rsid w:val="006F6EA9"/>
    <w:rsid w:val="00700ED5"/>
    <w:rsid w:val="0072070F"/>
    <w:rsid w:val="00734C7F"/>
    <w:rsid w:val="007417B9"/>
    <w:rsid w:val="007440B9"/>
    <w:rsid w:val="007473B8"/>
    <w:rsid w:val="007620FD"/>
    <w:rsid w:val="007756EC"/>
    <w:rsid w:val="00787106"/>
    <w:rsid w:val="007900BB"/>
    <w:rsid w:val="007A1128"/>
    <w:rsid w:val="007A3B8A"/>
    <w:rsid w:val="007C258F"/>
    <w:rsid w:val="007C5F0B"/>
    <w:rsid w:val="007D2DE9"/>
    <w:rsid w:val="007E2EFB"/>
    <w:rsid w:val="007E4AC4"/>
    <w:rsid w:val="007F4EAE"/>
    <w:rsid w:val="008132F5"/>
    <w:rsid w:val="00813ADD"/>
    <w:rsid w:val="0082695B"/>
    <w:rsid w:val="00844EEE"/>
    <w:rsid w:val="00845FB2"/>
    <w:rsid w:val="00860544"/>
    <w:rsid w:val="008636FA"/>
    <w:rsid w:val="0088306E"/>
    <w:rsid w:val="00890B80"/>
    <w:rsid w:val="008926AC"/>
    <w:rsid w:val="00892EC8"/>
    <w:rsid w:val="00892F78"/>
    <w:rsid w:val="008B4B0D"/>
    <w:rsid w:val="008C5167"/>
    <w:rsid w:val="008E0890"/>
    <w:rsid w:val="008E0B5C"/>
    <w:rsid w:val="008F2673"/>
    <w:rsid w:val="008F4EE9"/>
    <w:rsid w:val="00901418"/>
    <w:rsid w:val="00914FB0"/>
    <w:rsid w:val="00927D5A"/>
    <w:rsid w:val="009312E5"/>
    <w:rsid w:val="00961EF0"/>
    <w:rsid w:val="0097074A"/>
    <w:rsid w:val="00970AF8"/>
    <w:rsid w:val="00972F47"/>
    <w:rsid w:val="00983C02"/>
    <w:rsid w:val="00984F31"/>
    <w:rsid w:val="00994CD0"/>
    <w:rsid w:val="009A1768"/>
    <w:rsid w:val="009A1ED1"/>
    <w:rsid w:val="009B28AB"/>
    <w:rsid w:val="009B6FF3"/>
    <w:rsid w:val="009C3979"/>
    <w:rsid w:val="009D1C27"/>
    <w:rsid w:val="009D561E"/>
    <w:rsid w:val="009E1FF1"/>
    <w:rsid w:val="00A05535"/>
    <w:rsid w:val="00A05B41"/>
    <w:rsid w:val="00A07D46"/>
    <w:rsid w:val="00A156ED"/>
    <w:rsid w:val="00A17A34"/>
    <w:rsid w:val="00A2248A"/>
    <w:rsid w:val="00A24B40"/>
    <w:rsid w:val="00A24B64"/>
    <w:rsid w:val="00A3443C"/>
    <w:rsid w:val="00A40BDF"/>
    <w:rsid w:val="00A51D67"/>
    <w:rsid w:val="00A530E8"/>
    <w:rsid w:val="00A65AE1"/>
    <w:rsid w:val="00A90D5B"/>
    <w:rsid w:val="00A9675F"/>
    <w:rsid w:val="00A97434"/>
    <w:rsid w:val="00AA16C5"/>
    <w:rsid w:val="00AA50EA"/>
    <w:rsid w:val="00AB2F3C"/>
    <w:rsid w:val="00AC634E"/>
    <w:rsid w:val="00AD754B"/>
    <w:rsid w:val="00AE6017"/>
    <w:rsid w:val="00AE6C7A"/>
    <w:rsid w:val="00AE7C64"/>
    <w:rsid w:val="00B21E47"/>
    <w:rsid w:val="00B324B1"/>
    <w:rsid w:val="00B41866"/>
    <w:rsid w:val="00B5636C"/>
    <w:rsid w:val="00B711D8"/>
    <w:rsid w:val="00B72E30"/>
    <w:rsid w:val="00B77139"/>
    <w:rsid w:val="00B806A8"/>
    <w:rsid w:val="00B82DEA"/>
    <w:rsid w:val="00BB15AA"/>
    <w:rsid w:val="00BB3122"/>
    <w:rsid w:val="00BB410A"/>
    <w:rsid w:val="00BB594A"/>
    <w:rsid w:val="00BE6376"/>
    <w:rsid w:val="00BF0574"/>
    <w:rsid w:val="00C000AC"/>
    <w:rsid w:val="00C218A8"/>
    <w:rsid w:val="00C24AA9"/>
    <w:rsid w:val="00C42DDC"/>
    <w:rsid w:val="00C45B12"/>
    <w:rsid w:val="00C504CF"/>
    <w:rsid w:val="00C63DE7"/>
    <w:rsid w:val="00C72665"/>
    <w:rsid w:val="00C935F6"/>
    <w:rsid w:val="00CA53BB"/>
    <w:rsid w:val="00CB42F7"/>
    <w:rsid w:val="00CB74E1"/>
    <w:rsid w:val="00CC0D5B"/>
    <w:rsid w:val="00CD18C8"/>
    <w:rsid w:val="00CF7598"/>
    <w:rsid w:val="00CF7ED0"/>
    <w:rsid w:val="00D028F5"/>
    <w:rsid w:val="00D25B7F"/>
    <w:rsid w:val="00D2632F"/>
    <w:rsid w:val="00D27A33"/>
    <w:rsid w:val="00D347ED"/>
    <w:rsid w:val="00D40002"/>
    <w:rsid w:val="00D5419D"/>
    <w:rsid w:val="00D574B8"/>
    <w:rsid w:val="00D618F8"/>
    <w:rsid w:val="00D62B01"/>
    <w:rsid w:val="00D65143"/>
    <w:rsid w:val="00D76B56"/>
    <w:rsid w:val="00D84EDB"/>
    <w:rsid w:val="00DB0350"/>
    <w:rsid w:val="00DB5DF2"/>
    <w:rsid w:val="00DC0CD3"/>
    <w:rsid w:val="00DC5C7A"/>
    <w:rsid w:val="00DD06E7"/>
    <w:rsid w:val="00DD6BDD"/>
    <w:rsid w:val="00DE2AF4"/>
    <w:rsid w:val="00DF09B0"/>
    <w:rsid w:val="00DF1206"/>
    <w:rsid w:val="00E01FEA"/>
    <w:rsid w:val="00E0384F"/>
    <w:rsid w:val="00E13791"/>
    <w:rsid w:val="00E21882"/>
    <w:rsid w:val="00E235AB"/>
    <w:rsid w:val="00E34D69"/>
    <w:rsid w:val="00E36420"/>
    <w:rsid w:val="00E61103"/>
    <w:rsid w:val="00E62783"/>
    <w:rsid w:val="00E63171"/>
    <w:rsid w:val="00E64A26"/>
    <w:rsid w:val="00E716E2"/>
    <w:rsid w:val="00E9615A"/>
    <w:rsid w:val="00EA5921"/>
    <w:rsid w:val="00EB1796"/>
    <w:rsid w:val="00EC0CE4"/>
    <w:rsid w:val="00ED67DA"/>
    <w:rsid w:val="00EF223F"/>
    <w:rsid w:val="00EF2F62"/>
    <w:rsid w:val="00F00F6E"/>
    <w:rsid w:val="00F030D1"/>
    <w:rsid w:val="00F26605"/>
    <w:rsid w:val="00F31241"/>
    <w:rsid w:val="00F508EE"/>
    <w:rsid w:val="00F52195"/>
    <w:rsid w:val="00F565D8"/>
    <w:rsid w:val="00F618FF"/>
    <w:rsid w:val="00F65324"/>
    <w:rsid w:val="00F6729A"/>
    <w:rsid w:val="00F729FB"/>
    <w:rsid w:val="00F814D5"/>
    <w:rsid w:val="00F82DEB"/>
    <w:rsid w:val="00F92972"/>
    <w:rsid w:val="00FA7884"/>
    <w:rsid w:val="00FB68F3"/>
    <w:rsid w:val="00FC041E"/>
    <w:rsid w:val="00FC30D0"/>
    <w:rsid w:val="00FF080A"/>
    <w:rsid w:val="00FF3D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0B9"/>
    <w:rPr>
      <w:rFonts w:ascii="Times New Roman" w:hAnsi="Times New Roman"/>
      <w:sz w:val="20"/>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440B9"/>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7440B9"/>
    <w:pPr>
      <w:spacing w:after="120"/>
      <w:ind w:left="360"/>
      <w:jc w:val="both"/>
    </w:pPr>
    <w:rPr>
      <w:sz w:val="24"/>
      <w:szCs w:val="20"/>
    </w:rPr>
  </w:style>
  <w:style w:type="character" w:customStyle="1" w:styleId="BodyTextIndentChar">
    <w:name w:val="Body Text Indent Char"/>
    <w:basedOn w:val="DefaultParagraphFont"/>
    <w:link w:val="BodyTextIndent"/>
    <w:uiPriority w:val="99"/>
    <w:locked/>
    <w:rsid w:val="007440B9"/>
    <w:rPr>
      <w:rFonts w:ascii="Times New Roman" w:hAnsi="Times New Roman" w:cs="Times New Roman"/>
      <w:sz w:val="20"/>
      <w:szCs w:val="20"/>
    </w:rPr>
  </w:style>
  <w:style w:type="character" w:styleId="PlaceholderText">
    <w:name w:val="Placeholder Text"/>
    <w:basedOn w:val="DefaultParagraphFont"/>
    <w:uiPriority w:val="99"/>
    <w:semiHidden/>
    <w:rsid w:val="00006D2C"/>
    <w:rPr>
      <w:rFonts w:cs="Times New Roman"/>
      <w:color w:val="808080"/>
    </w:rPr>
  </w:style>
  <w:style w:type="paragraph" w:styleId="BalloonText">
    <w:name w:val="Balloon Text"/>
    <w:basedOn w:val="Normal"/>
    <w:link w:val="BalloonTextChar"/>
    <w:uiPriority w:val="99"/>
    <w:semiHidden/>
    <w:rsid w:val="00006D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6D2C"/>
    <w:rPr>
      <w:rFonts w:ascii="Tahoma" w:hAnsi="Tahoma" w:cs="Tahoma"/>
      <w:sz w:val="16"/>
      <w:szCs w:val="16"/>
    </w:rPr>
  </w:style>
  <w:style w:type="paragraph" w:styleId="Header">
    <w:name w:val="header"/>
    <w:basedOn w:val="Normal"/>
    <w:link w:val="HeaderChar"/>
    <w:uiPriority w:val="99"/>
    <w:rsid w:val="00C000AC"/>
    <w:pPr>
      <w:tabs>
        <w:tab w:val="center" w:pos="4680"/>
        <w:tab w:val="right" w:pos="9360"/>
      </w:tabs>
    </w:pPr>
  </w:style>
  <w:style w:type="character" w:customStyle="1" w:styleId="HeaderChar">
    <w:name w:val="Header Char"/>
    <w:basedOn w:val="DefaultParagraphFont"/>
    <w:link w:val="Header"/>
    <w:uiPriority w:val="99"/>
    <w:locked/>
    <w:rsid w:val="00C000AC"/>
    <w:rPr>
      <w:rFonts w:ascii="Times New Roman" w:hAnsi="Times New Roman" w:cs="Times New Roman"/>
      <w:sz w:val="24"/>
      <w:szCs w:val="24"/>
    </w:rPr>
  </w:style>
  <w:style w:type="paragraph" w:styleId="Footer">
    <w:name w:val="footer"/>
    <w:basedOn w:val="Normal"/>
    <w:link w:val="FooterChar"/>
    <w:uiPriority w:val="99"/>
    <w:semiHidden/>
    <w:rsid w:val="00C000AC"/>
    <w:pPr>
      <w:tabs>
        <w:tab w:val="center" w:pos="4680"/>
        <w:tab w:val="right" w:pos="9360"/>
      </w:tabs>
    </w:pPr>
  </w:style>
  <w:style w:type="character" w:customStyle="1" w:styleId="FooterChar">
    <w:name w:val="Footer Char"/>
    <w:basedOn w:val="DefaultParagraphFont"/>
    <w:link w:val="Footer"/>
    <w:uiPriority w:val="99"/>
    <w:semiHidden/>
    <w:locked/>
    <w:rsid w:val="00C000AC"/>
    <w:rPr>
      <w:rFonts w:ascii="Times New Roman" w:hAnsi="Times New Roman" w:cs="Times New Roman"/>
      <w:sz w:val="24"/>
      <w:szCs w:val="24"/>
    </w:rPr>
  </w:style>
  <w:style w:type="paragraph" w:styleId="ListParagraph">
    <w:name w:val="List Paragraph"/>
    <w:basedOn w:val="Normal"/>
    <w:uiPriority w:val="99"/>
    <w:qFormat/>
    <w:rsid w:val="00ED67DA"/>
    <w:pPr>
      <w:spacing w:after="200"/>
      <w:ind w:left="720"/>
      <w:contextualSpacing/>
    </w:pPr>
    <w:rPr>
      <w:rFonts w:ascii="Calibri" w:hAnsi="Calibri"/>
      <w:noProof/>
      <w:sz w:val="24"/>
      <w:lang w:eastAsia="ko-KR"/>
    </w:rPr>
  </w:style>
</w:styles>
</file>

<file path=word/webSettings.xml><?xml version="1.0" encoding="utf-8"?>
<w:webSettings xmlns:r="http://schemas.openxmlformats.org/officeDocument/2006/relationships" xmlns:w="http://schemas.openxmlformats.org/wordprocessingml/2006/main">
  <w:divs>
    <w:div w:id="6263975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2065</Words>
  <Characters>11772</Characters>
  <Application>Microsoft Office Outlook</Application>
  <DocSecurity>0</DocSecurity>
  <Lines>0</Lines>
  <Paragraphs>0</Paragraphs>
  <ScaleCrop>false</ScaleCrop>
  <Company>University of Central Oklahoma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Turner - College of Math &amp; Science</dc:creator>
  <cp:keywords/>
  <dc:description/>
  <cp:lastModifiedBy>User</cp:lastModifiedBy>
  <cp:revision>2</cp:revision>
  <cp:lastPrinted>2010-04-15T19:23:00Z</cp:lastPrinted>
  <dcterms:created xsi:type="dcterms:W3CDTF">2012-09-13T19:17:00Z</dcterms:created>
  <dcterms:modified xsi:type="dcterms:W3CDTF">2012-09-13T19:17:00Z</dcterms:modified>
</cp:coreProperties>
</file>